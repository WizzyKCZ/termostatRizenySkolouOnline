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672A6659" w14:textId="77777777" w:rsidTr="31CDAC39">
        <w:trPr>
          <w:trHeight w:hRule="exact" w:val="2835"/>
        </w:trPr>
        <w:tc>
          <w:tcPr>
            <w:tcW w:w="9640" w:type="dxa"/>
            <w:gridSpan w:val="3"/>
          </w:tcPr>
          <w:p w14:paraId="0A37501D" w14:textId="3C5A7A29" w:rsidR="00F03DA6" w:rsidRDefault="00F763A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pict w14:anchorId="217C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835562553" o:spid="_x0000_i1025" type="#_x0000_t75" style="width:259.5pt;height:100.5pt;visibility:visible;mso-wrap-style:square">
                  <v:imagedata r:id="rId11" o:title=""/>
                  <o:lock v:ext="edit" aspectratio="f"/>
                </v:shape>
              </w:pict>
            </w:r>
          </w:p>
        </w:tc>
      </w:tr>
      <w:tr w:rsidR="00F03DA6" w14:paraId="4B9278FA" w14:textId="77777777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14:paraId="7751DE3C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C6819E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83CB868" w14:textId="77777777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48C46A77" w14:textId="104F7654" w:rsidR="00FC1F9B" w:rsidRPr="00C91564" w:rsidRDefault="00FF4BD5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 w:rsidRPr="00FF4BD5"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Termostat řízený rozvrhem ze Školy online</w:t>
            </w:r>
          </w:p>
        </w:tc>
      </w:tr>
      <w:tr w:rsidR="00F03DA6" w14:paraId="2F51A19B" w14:textId="77777777" w:rsidTr="31CDAC39">
        <w:trPr>
          <w:trHeight w:hRule="exact" w:val="567"/>
        </w:trPr>
        <w:tc>
          <w:tcPr>
            <w:tcW w:w="9640" w:type="dxa"/>
            <w:gridSpan w:val="3"/>
          </w:tcPr>
          <w:p w14:paraId="317DA2DD" w14:textId="66EFA36C" w:rsidR="00F03DA6" w:rsidRPr="00C91564" w:rsidRDefault="00FF4BD5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 w:rsidRPr="00FF4BD5">
              <w:rPr>
                <w:rFonts w:ascii="Arial Narrow" w:hAnsi="Arial Narrow" w:cs="Arial Narrow"/>
                <w:sz w:val="40"/>
                <w:szCs w:val="40"/>
              </w:rPr>
              <w:t>Filip Růžička</w:t>
            </w:r>
          </w:p>
        </w:tc>
      </w:tr>
      <w:tr w:rsidR="00C91564" w14:paraId="22CE71A3" w14:textId="77777777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14:paraId="425AB6E0" w14:textId="65D55F4D"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14:paraId="5DAB6C7B" w14:textId="77777777" w:rsidTr="31CDAC39">
        <w:trPr>
          <w:trHeight w:hRule="exact" w:val="108"/>
        </w:trPr>
        <w:tc>
          <w:tcPr>
            <w:tcW w:w="3828" w:type="dxa"/>
            <w:gridSpan w:val="2"/>
          </w:tcPr>
          <w:p w14:paraId="02EB378F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A05A809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E38993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4A59754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BBE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486F6D5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31288559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7C546FE4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5057CC3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70B99F6E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F8FA5BA" w14:textId="1F1B3220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F4BD5">
              <w:rPr>
                <w:rFonts w:ascii="Arial Narrow" w:hAnsi="Arial Narrow" w:cs="Arial Narrow"/>
                <w:sz w:val="28"/>
                <w:szCs w:val="28"/>
              </w:rPr>
              <w:t>21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F4BD5">
              <w:rPr>
                <w:rFonts w:ascii="Arial Narrow" w:hAnsi="Arial Narrow" w:cs="Arial Narrow"/>
                <w:sz w:val="28"/>
                <w:szCs w:val="28"/>
              </w:rPr>
              <w:t>22</w:t>
            </w:r>
          </w:p>
        </w:tc>
      </w:tr>
    </w:tbl>
    <w:p w14:paraId="41C8F396" w14:textId="77777777" w:rsidR="00F03DA6" w:rsidRDefault="00F03DA6">
      <w:pPr>
        <w:sectPr w:rsidR="00F03DA6">
          <w:footerReference w:type="default" r:id="rId12"/>
          <w:headerReference w:type="first" r:id="rId13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0D7C65A" w14:textId="77777777" w:rsidR="00E15FA1" w:rsidRPr="00D967BB" w:rsidRDefault="00896E56" w:rsidP="00D967BB">
      <w:pPr>
        <w:pStyle w:val="Nadpis4"/>
      </w:pPr>
      <w:r>
        <w:br w:type="page"/>
      </w:r>
      <w:bookmarkStart w:id="1" w:name="_Toc92825819"/>
      <w:r w:rsidR="00D967BB" w:rsidRPr="00D967BB">
        <w:lastRenderedPageBreak/>
        <w:t>Poděkování</w:t>
      </w:r>
      <w:bookmarkEnd w:id="1"/>
    </w:p>
    <w:p w14:paraId="11707057" w14:textId="11BDA964" w:rsidR="004A12E0" w:rsidRDefault="00FF4BD5" w:rsidP="00FF4BD5">
      <w:pPr>
        <w:rPr>
          <w:rStyle w:val="Pokec"/>
          <w:i/>
          <w:emboss w:val="0"/>
          <w:color w:val="auto"/>
        </w:rPr>
      </w:pPr>
      <w:r w:rsidRPr="00FF4BD5">
        <w:rPr>
          <w:rStyle w:val="Pokec"/>
          <w:i/>
          <w:emboss w:val="0"/>
          <w:color w:val="auto"/>
        </w:rPr>
        <w:t>Rád bych poděkoval panu Ing. Petru Grussmannovi za určení směru a za doporučení ně-kterých technologií</w:t>
      </w:r>
    </w:p>
    <w:p w14:paraId="2EB3AA78" w14:textId="77777777"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14:paraId="1676642A" w14:textId="77777777"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736E5011" w14:textId="6E5DCD91"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</w:t>
      </w:r>
      <w:r w:rsidR="00FF4BD5">
        <w:rPr>
          <w:rStyle w:val="Pokec"/>
          <w:emboss w:val="0"/>
          <w:color w:val="auto"/>
        </w:rPr>
        <w:t>21</w:t>
      </w:r>
    </w:p>
    <w:p w14:paraId="4CAF0863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14:paraId="51A5BE92" w14:textId="77777777"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4C4E27B0" w14:textId="57BA421B" w:rsidR="009B0C30" w:rsidRDefault="009B0C30">
      <w:r>
        <w:t xml:space="preserve">V tomto projektu popisuju </w:t>
      </w:r>
      <w:r w:rsidR="00372C46">
        <w:t>postup mojí práce s tvorbou scriptu pro parsování kalendáře ze Školy online a následné implementace do Home Assistantu. Poté následné nastavení samotného Home Assistanu a tvorby automatizace. Poté dokument poučuje, jak aplikaci používat a kde co doplňovat. Následně dokument popisuje, co jsem mohl vylepšit a co bych mohl přidat a všeobecně moje pocity o projektu.</w:t>
      </w:r>
    </w:p>
    <w:p w14:paraId="68E9F8EA" w14:textId="72FF12A7" w:rsidR="00372C46" w:rsidRDefault="00372C46"/>
    <w:p w14:paraId="26184542" w14:textId="77777777" w:rsidR="00372C46" w:rsidRPr="00F24533" w:rsidRDefault="00372C46" w:rsidP="00372C46">
      <w:pPr>
        <w:rPr>
          <w:b/>
          <w:bCs/>
          <w:sz w:val="28"/>
          <w:szCs w:val="28"/>
        </w:rPr>
      </w:pPr>
      <w:r w:rsidRPr="00F24533">
        <w:rPr>
          <w:b/>
          <w:bCs/>
          <w:sz w:val="28"/>
          <w:szCs w:val="28"/>
        </w:rPr>
        <w:t>Klíčová Slova</w:t>
      </w:r>
    </w:p>
    <w:p w14:paraId="3E7B9537" w14:textId="567B1A40" w:rsidR="00372C46" w:rsidRDefault="00372C46">
      <w:r>
        <w:t>Home Assistant, parsování, ChromeDriver, Beautiful Soup, script</w:t>
      </w:r>
    </w:p>
    <w:p w14:paraId="0D0B940D" w14:textId="77777777" w:rsidR="00F03DA6" w:rsidRDefault="00F03DA6">
      <w:pPr>
        <w:rPr>
          <w:rStyle w:val="Pokec"/>
        </w:rPr>
      </w:pPr>
    </w:p>
    <w:p w14:paraId="0E27B00A" w14:textId="77777777" w:rsidR="00F03DA6" w:rsidRDefault="00F03DA6"/>
    <w:p w14:paraId="60061E4C" w14:textId="77777777" w:rsidR="005F3335" w:rsidRDefault="005F3335"/>
    <w:p w14:paraId="44EAFD9C" w14:textId="77777777" w:rsidR="00F03DA6" w:rsidRDefault="00F03DA6"/>
    <w:p w14:paraId="4B94D5A5" w14:textId="77777777"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14:paraId="3DEEC669" w14:textId="77777777" w:rsidR="00294C06" w:rsidRDefault="00294C06"/>
    <w:p w14:paraId="58182224" w14:textId="507FF2E6" w:rsidR="009B0C30" w:rsidRPr="00A522DF" w:rsidRDefault="00F03DA6" w:rsidP="00A522DF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E9780B">
        <w:rPr>
          <w:b w:val="0"/>
          <w:bCs w:val="0"/>
          <w:szCs w:val="36"/>
        </w:rPr>
        <w:fldChar w:fldCharType="begin"/>
      </w:r>
      <w:r w:rsidRPr="00E9780B">
        <w:rPr>
          <w:b w:val="0"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 w:val="0"/>
          <w:szCs w:val="36"/>
        </w:rPr>
        <w:fldChar w:fldCharType="separate"/>
      </w:r>
    </w:p>
    <w:p w14:paraId="30E295D9" w14:textId="5BDEA6FB" w:rsidR="009B0C30" w:rsidRPr="003805DD" w:rsidRDefault="0007516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825820" w:history="1">
        <w:r w:rsidR="009B0C30" w:rsidRPr="00150B5E">
          <w:rPr>
            <w:rStyle w:val="Hypertextovodkaz"/>
          </w:rPr>
          <w:t>Úvod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_Toc92825820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5</w:t>
        </w:r>
        <w:r w:rsidR="009B0C30">
          <w:rPr>
            <w:webHidden/>
          </w:rPr>
          <w:fldChar w:fldCharType="end"/>
        </w:r>
      </w:hyperlink>
    </w:p>
    <w:p w14:paraId="7F9B7D58" w14:textId="55ECCE8A" w:rsidR="009B0C30" w:rsidRPr="003805DD" w:rsidRDefault="0007516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825821" w:history="1">
        <w:r w:rsidR="009B0C30" w:rsidRPr="00150B5E">
          <w:rPr>
            <w:rStyle w:val="Hypertextovodkaz"/>
          </w:rPr>
          <w:t>1</w:t>
        </w:r>
        <w:r w:rsidR="009B0C30" w:rsidRPr="003805DD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Využité technologie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_Toc92825821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6</w:t>
        </w:r>
        <w:r w:rsidR="009B0C30">
          <w:rPr>
            <w:webHidden/>
          </w:rPr>
          <w:fldChar w:fldCharType="end"/>
        </w:r>
      </w:hyperlink>
    </w:p>
    <w:p w14:paraId="0B249F2B" w14:textId="7189FBCB" w:rsidR="009B0C30" w:rsidRPr="003805DD" w:rsidRDefault="0007516A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825822" w:history="1">
        <w:r w:rsidR="009B0C30" w:rsidRPr="00150B5E">
          <w:rPr>
            <w:rStyle w:val="Hypertextovodkaz"/>
          </w:rPr>
          <w:t>1.1</w:t>
        </w:r>
        <w:r w:rsidR="009B0C30" w:rsidRPr="003805DD">
          <w:rPr>
            <w:rFonts w:ascii="Calibri" w:hAnsi="Calibri"/>
            <w:small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Beautiful Soup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_Toc92825822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6</w:t>
        </w:r>
        <w:r w:rsidR="009B0C30">
          <w:rPr>
            <w:webHidden/>
          </w:rPr>
          <w:fldChar w:fldCharType="end"/>
        </w:r>
      </w:hyperlink>
    </w:p>
    <w:p w14:paraId="16FAF463" w14:textId="329B43C1" w:rsidR="009B0C30" w:rsidRPr="003805DD" w:rsidRDefault="0007516A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825823" w:history="1">
        <w:r w:rsidR="009B0C30" w:rsidRPr="00150B5E">
          <w:rPr>
            <w:rStyle w:val="Hypertextovodkaz"/>
          </w:rPr>
          <w:t>1.2</w:t>
        </w:r>
        <w:r w:rsidR="009B0C30" w:rsidRPr="003805DD">
          <w:rPr>
            <w:rFonts w:ascii="Calibri" w:hAnsi="Calibri"/>
            <w:small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ChromeDriver – WebDriver pro Chrome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_Toc92825823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6</w:t>
        </w:r>
        <w:r w:rsidR="009B0C30">
          <w:rPr>
            <w:webHidden/>
          </w:rPr>
          <w:fldChar w:fldCharType="end"/>
        </w:r>
      </w:hyperlink>
    </w:p>
    <w:p w14:paraId="347E438C" w14:textId="0179E22D" w:rsidR="009B0C30" w:rsidRPr="003805DD" w:rsidRDefault="0007516A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825824" w:history="1">
        <w:r w:rsidR="009B0C30" w:rsidRPr="00150B5E">
          <w:rPr>
            <w:rStyle w:val="Hypertextovodkaz"/>
          </w:rPr>
          <w:t>1.3</w:t>
        </w:r>
        <w:r w:rsidR="009B0C30" w:rsidRPr="003805DD">
          <w:rPr>
            <w:rFonts w:ascii="Calibri" w:hAnsi="Calibri"/>
            <w:small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Home Assistant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_Toc92825824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6</w:t>
        </w:r>
        <w:r w:rsidR="009B0C30">
          <w:rPr>
            <w:webHidden/>
          </w:rPr>
          <w:fldChar w:fldCharType="end"/>
        </w:r>
      </w:hyperlink>
    </w:p>
    <w:p w14:paraId="6AF21392" w14:textId="16EDCB0F" w:rsidR="009B0C30" w:rsidRPr="003805DD" w:rsidRDefault="0007516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825825" w:history="1">
        <w:r w:rsidR="009B0C30" w:rsidRPr="00150B5E">
          <w:rPr>
            <w:rStyle w:val="Hypertextovodkaz"/>
          </w:rPr>
          <w:t>2</w:t>
        </w:r>
        <w:r w:rsidR="009B0C30" w:rsidRPr="003805DD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ZPŮSOBY ŘEŠENÍ A POUŽITÉ POSTUPY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_Toc92825825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7</w:t>
        </w:r>
        <w:r w:rsidR="009B0C30">
          <w:rPr>
            <w:webHidden/>
          </w:rPr>
          <w:fldChar w:fldCharType="end"/>
        </w:r>
      </w:hyperlink>
    </w:p>
    <w:p w14:paraId="63E5AD57" w14:textId="3061F1A0" w:rsidR="009B0C30" w:rsidRPr="003805DD" w:rsidRDefault="0007516A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825826" w:history="1">
        <w:r w:rsidR="009B0C30" w:rsidRPr="00150B5E">
          <w:rPr>
            <w:rStyle w:val="Hypertextovodkaz"/>
          </w:rPr>
          <w:t>2.1</w:t>
        </w:r>
        <w:r w:rsidR="009B0C30" w:rsidRPr="003805DD">
          <w:rPr>
            <w:rFonts w:ascii="Calibri" w:hAnsi="Calibri"/>
            <w:small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Instalace Home Assistanta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_Toc92825826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7</w:t>
        </w:r>
        <w:r w:rsidR="009B0C30">
          <w:rPr>
            <w:webHidden/>
          </w:rPr>
          <w:fldChar w:fldCharType="end"/>
        </w:r>
      </w:hyperlink>
    </w:p>
    <w:p w14:paraId="7D37D29F" w14:textId="0AAEEA49" w:rsidR="009B0C30" w:rsidRPr="003805DD" w:rsidRDefault="0007516A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825827" w:history="1">
        <w:r w:rsidR="009B0C30" w:rsidRPr="00150B5E">
          <w:rPr>
            <w:rStyle w:val="Hypertextovodkaz"/>
          </w:rPr>
          <w:t>2.2</w:t>
        </w:r>
        <w:r w:rsidR="009B0C30" w:rsidRPr="003805DD">
          <w:rPr>
            <w:rFonts w:ascii="Calibri" w:hAnsi="Calibri"/>
            <w:small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Tvorba scriptu pro parsování ze Školy online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_Toc92825827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7</w:t>
        </w:r>
        <w:r w:rsidR="009B0C30">
          <w:rPr>
            <w:webHidden/>
          </w:rPr>
          <w:fldChar w:fldCharType="end"/>
        </w:r>
      </w:hyperlink>
    </w:p>
    <w:p w14:paraId="61980CCE" w14:textId="0FA309DE" w:rsidR="009B0C30" w:rsidRPr="003805DD" w:rsidRDefault="0007516A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92825828" w:history="1">
        <w:r w:rsidR="009B0C30" w:rsidRPr="00150B5E">
          <w:rPr>
            <w:rStyle w:val="Hypertextovodkaz"/>
          </w:rPr>
          <w:t>2.2.1</w:t>
        </w:r>
        <w:r w:rsidR="009B0C30" w:rsidRPr="003805DD">
          <w:rPr>
            <w:rFonts w:ascii="Calibri" w:hAnsi="Calibri"/>
            <w:sz w:val="22"/>
            <w:szCs w:val="22"/>
          </w:rPr>
          <w:tab/>
        </w:r>
        <w:r w:rsidR="009B0C30" w:rsidRPr="00150B5E">
          <w:rPr>
            <w:rStyle w:val="Hypertextovodkaz"/>
          </w:rPr>
          <w:t>Verifikace na Školu online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_Toc92825828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7</w:t>
        </w:r>
        <w:r w:rsidR="009B0C30">
          <w:rPr>
            <w:webHidden/>
          </w:rPr>
          <w:fldChar w:fldCharType="end"/>
        </w:r>
      </w:hyperlink>
    </w:p>
    <w:p w14:paraId="21301C2C" w14:textId="27C0575F" w:rsidR="009B0C30" w:rsidRPr="003805DD" w:rsidRDefault="0007516A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92825829" w:history="1">
        <w:r w:rsidR="009B0C30" w:rsidRPr="00150B5E">
          <w:rPr>
            <w:rStyle w:val="Hypertextovodkaz"/>
          </w:rPr>
          <w:t>2.2.2</w:t>
        </w:r>
        <w:r w:rsidR="009B0C30" w:rsidRPr="003805DD">
          <w:rPr>
            <w:rFonts w:ascii="Calibri" w:hAnsi="Calibri"/>
            <w:sz w:val="22"/>
            <w:szCs w:val="22"/>
          </w:rPr>
          <w:tab/>
        </w:r>
        <w:r w:rsidR="009B0C30" w:rsidRPr="00150B5E">
          <w:rPr>
            <w:rStyle w:val="Hypertextovodkaz"/>
          </w:rPr>
          <w:t>Parsování kalendáře ze Školy online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_Toc92825829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8</w:t>
        </w:r>
        <w:r w:rsidR="009B0C30">
          <w:rPr>
            <w:webHidden/>
          </w:rPr>
          <w:fldChar w:fldCharType="end"/>
        </w:r>
      </w:hyperlink>
    </w:p>
    <w:p w14:paraId="4DB57596" w14:textId="13B1D234" w:rsidR="009B0C30" w:rsidRPr="003805DD" w:rsidRDefault="0007516A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92825830" w:history="1">
        <w:r w:rsidR="009B0C30" w:rsidRPr="00150B5E">
          <w:rPr>
            <w:rStyle w:val="Hypertextovodkaz"/>
          </w:rPr>
          <w:t>2.2.3</w:t>
        </w:r>
        <w:r w:rsidR="009B0C30" w:rsidRPr="003805DD">
          <w:rPr>
            <w:rFonts w:ascii="Calibri" w:hAnsi="Calibri"/>
            <w:sz w:val="22"/>
            <w:szCs w:val="22"/>
          </w:rPr>
          <w:tab/>
        </w:r>
        <w:r w:rsidR="009B0C30" w:rsidRPr="00150B5E">
          <w:rPr>
            <w:rStyle w:val="Hypertextovodkaz"/>
          </w:rPr>
          <w:t>Zpracování dat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_Toc92825830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8</w:t>
        </w:r>
        <w:r w:rsidR="009B0C30">
          <w:rPr>
            <w:webHidden/>
          </w:rPr>
          <w:fldChar w:fldCharType="end"/>
        </w:r>
      </w:hyperlink>
    </w:p>
    <w:p w14:paraId="456CDEC6" w14:textId="6BFC2C62" w:rsidR="009B0C30" w:rsidRPr="003805DD" w:rsidRDefault="0007516A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825831" w:history="1">
        <w:r w:rsidR="009B0C30" w:rsidRPr="00150B5E">
          <w:rPr>
            <w:rStyle w:val="Hypertextovodkaz"/>
          </w:rPr>
          <w:t>2.3</w:t>
        </w:r>
        <w:r w:rsidR="009B0C30" w:rsidRPr="003805DD">
          <w:rPr>
            <w:rFonts w:ascii="Calibri" w:hAnsi="Calibri"/>
            <w:small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Základní nastavení pro Home Assistenta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_Toc92825831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9</w:t>
        </w:r>
        <w:r w:rsidR="009B0C30">
          <w:rPr>
            <w:webHidden/>
          </w:rPr>
          <w:fldChar w:fldCharType="end"/>
        </w:r>
      </w:hyperlink>
    </w:p>
    <w:p w14:paraId="7CAB1F41" w14:textId="571F6D11" w:rsidR="009B0C30" w:rsidRPr="003805DD" w:rsidRDefault="0007516A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825832" w:history="1">
        <w:r w:rsidR="009B0C30" w:rsidRPr="00150B5E">
          <w:rPr>
            <w:rStyle w:val="Hypertextovodkaz"/>
          </w:rPr>
          <w:t>2.4</w:t>
        </w:r>
        <w:r w:rsidR="009B0C30" w:rsidRPr="003805DD">
          <w:rPr>
            <w:rFonts w:ascii="Calibri" w:hAnsi="Calibri"/>
            <w:small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Nastavení automatizace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_Toc92825832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10</w:t>
        </w:r>
        <w:r w:rsidR="009B0C30">
          <w:rPr>
            <w:webHidden/>
          </w:rPr>
          <w:fldChar w:fldCharType="end"/>
        </w:r>
      </w:hyperlink>
    </w:p>
    <w:p w14:paraId="4BDAEBD6" w14:textId="2ABD8249" w:rsidR="009B0C30" w:rsidRPr="003805DD" w:rsidRDefault="0007516A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92825833" w:history="1">
        <w:r w:rsidR="009B0C30" w:rsidRPr="00150B5E">
          <w:rPr>
            <w:rStyle w:val="Hypertextovodkaz"/>
          </w:rPr>
          <w:t>2.5</w:t>
        </w:r>
        <w:r w:rsidR="009B0C30" w:rsidRPr="003805DD">
          <w:rPr>
            <w:rFonts w:ascii="Calibri" w:hAnsi="Calibri"/>
            <w:small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Vytvoření uživatelského rozhraní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_Toc92825833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10</w:t>
        </w:r>
        <w:r w:rsidR="009B0C30">
          <w:rPr>
            <w:webHidden/>
          </w:rPr>
          <w:fldChar w:fldCharType="end"/>
        </w:r>
      </w:hyperlink>
    </w:p>
    <w:p w14:paraId="289647E3" w14:textId="6E0D6B49" w:rsidR="009B0C30" w:rsidRPr="003805DD" w:rsidRDefault="0007516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825834" w:history="1">
        <w:r w:rsidR="009B0C30" w:rsidRPr="00150B5E">
          <w:rPr>
            <w:rStyle w:val="Hypertextovodkaz"/>
          </w:rPr>
          <w:t>3</w:t>
        </w:r>
        <w:r w:rsidR="009B0C30" w:rsidRPr="003805DD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B0C30" w:rsidRPr="00150B5E">
          <w:rPr>
            <w:rStyle w:val="Hypertextovodkaz"/>
          </w:rPr>
          <w:t>Výsledky řešení, výstupy, uživatelský manuál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_Toc92825834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11</w:t>
        </w:r>
        <w:r w:rsidR="009B0C30">
          <w:rPr>
            <w:webHidden/>
          </w:rPr>
          <w:fldChar w:fldCharType="end"/>
        </w:r>
      </w:hyperlink>
    </w:p>
    <w:p w14:paraId="28508C75" w14:textId="2298E545" w:rsidR="009B0C30" w:rsidRPr="003805DD" w:rsidRDefault="0007516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825835" w:history="1">
        <w:r w:rsidR="009B0C30" w:rsidRPr="00150B5E">
          <w:rPr>
            <w:rStyle w:val="Hypertextovodkaz"/>
          </w:rPr>
          <w:t>Závěr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_Toc92825835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12</w:t>
        </w:r>
        <w:r w:rsidR="009B0C30">
          <w:rPr>
            <w:webHidden/>
          </w:rPr>
          <w:fldChar w:fldCharType="end"/>
        </w:r>
      </w:hyperlink>
    </w:p>
    <w:p w14:paraId="352938CD" w14:textId="48D8FE76" w:rsidR="009B0C30" w:rsidRPr="003805DD" w:rsidRDefault="0007516A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92825836" w:history="1">
        <w:r w:rsidR="009B0C30" w:rsidRPr="00150B5E">
          <w:rPr>
            <w:rStyle w:val="Hypertextovodkaz"/>
          </w:rPr>
          <w:t>Seznam použitýCH INFORMAČNÍCH ZDROJů</w:t>
        </w:r>
        <w:r w:rsidR="009B0C30">
          <w:rPr>
            <w:webHidden/>
          </w:rPr>
          <w:tab/>
        </w:r>
        <w:r w:rsidR="009B0C30">
          <w:rPr>
            <w:webHidden/>
          </w:rPr>
          <w:fldChar w:fldCharType="begin"/>
        </w:r>
        <w:r w:rsidR="009B0C30">
          <w:rPr>
            <w:webHidden/>
          </w:rPr>
          <w:instrText xml:space="preserve"> PAGEREF _Toc92825836 \h </w:instrText>
        </w:r>
        <w:r w:rsidR="009B0C30">
          <w:rPr>
            <w:webHidden/>
          </w:rPr>
        </w:r>
        <w:r w:rsidR="009B0C30">
          <w:rPr>
            <w:webHidden/>
          </w:rPr>
          <w:fldChar w:fldCharType="separate"/>
        </w:r>
        <w:r w:rsidR="00A522DF">
          <w:rPr>
            <w:webHidden/>
          </w:rPr>
          <w:t>13</w:t>
        </w:r>
        <w:r w:rsidR="009B0C30">
          <w:rPr>
            <w:webHidden/>
          </w:rPr>
          <w:fldChar w:fldCharType="end"/>
        </w:r>
      </w:hyperlink>
    </w:p>
    <w:p w14:paraId="3656B9AB" w14:textId="0974D137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6CF63403" w14:textId="77777777" w:rsidR="00756E7C" w:rsidRPr="00756E7C" w:rsidRDefault="00756E7C" w:rsidP="00756E7C">
      <w:pPr>
        <w:pStyle w:val="Nadpis"/>
      </w:pPr>
      <w:bookmarkStart w:id="29" w:name="_Toc92825820"/>
      <w:r>
        <w:lastRenderedPageBreak/>
        <w:t>Úvod</w:t>
      </w:r>
      <w:bookmarkEnd w:id="29"/>
    </w:p>
    <w:p w14:paraId="2D4DA766" w14:textId="77777777" w:rsidR="00FF4BD5" w:rsidRDefault="00FF4BD5" w:rsidP="00FF4BD5">
      <w:r>
        <w:t>Téma tohoto projektu jsem si vybral, jelikož jsem chtěl nějak pracovat s chytrou domác-ností. Poté co jsem svůj nápad předložil panu učiteli Petru Grussmannovi, navrhl mi, že bych místo tvorby komponentů pro chytrou domácnost, mohl vytvořit program, který by parsoval data ze Školy online a poté podle přítomností žáků reguloval teplotu radiátorů.</w:t>
      </w:r>
    </w:p>
    <w:p w14:paraId="171BC73A" w14:textId="77777777" w:rsidR="00FF4BD5" w:rsidRDefault="00FF4BD5" w:rsidP="00FF4BD5">
      <w:r>
        <w:t>Ze začátku, než jsem s projektem začal, měl jsem v plánu vytvořit také svojí vlastní we-bovou stránku kde se bude zobrazovat aktuální teplota a také se budou nastavovat dané teploty.</w:t>
      </w:r>
    </w:p>
    <w:p w14:paraId="1FB6C760" w14:textId="77777777" w:rsidR="00FF4BD5" w:rsidRDefault="00FF4BD5" w:rsidP="00FF4BD5">
      <w:r>
        <w:t>Nakonec jsem se rozhodnul na doporučení pana učitele Petra Grussmanna použít program zvaný Home Assistant, který mojí práci mnohonásobně zjednodušil.</w:t>
      </w:r>
    </w:p>
    <w:p w14:paraId="34DB7A9C" w14:textId="06D4BB39" w:rsidR="00917522" w:rsidRPr="001F423D" w:rsidRDefault="00FF4BD5" w:rsidP="00FF4BD5">
      <w:pPr>
        <w:rPr>
          <w:rStyle w:val="Zdraznnintenzivn"/>
        </w:rPr>
      </w:pPr>
      <w:r>
        <w:t>V této dokumentaci budu popisovat tvorbu scriptu pro parsování dat ze Školy online a propojení scriptu s Home Assistantem</w:t>
      </w:r>
    </w:p>
    <w:p w14:paraId="01529E5C" w14:textId="4DA8624F" w:rsidR="00D04AE6" w:rsidRPr="000F5ED1" w:rsidRDefault="00FF4BD5" w:rsidP="000F5ED1">
      <w:pPr>
        <w:pStyle w:val="Nadpis1"/>
      </w:pPr>
      <w:bookmarkStart w:id="30" w:name="_Toc92825821"/>
      <w:r>
        <w:lastRenderedPageBreak/>
        <w:t>Využité technologie</w:t>
      </w:r>
      <w:bookmarkEnd w:id="30"/>
    </w:p>
    <w:p w14:paraId="0D8867CF" w14:textId="77777777" w:rsidR="00FF4BD5" w:rsidRPr="007A1F76" w:rsidRDefault="00FF4BD5" w:rsidP="00FF4BD5">
      <w:pPr>
        <w:pStyle w:val="Nadpis2"/>
      </w:pPr>
      <w:bookmarkStart w:id="31" w:name="_Toc92645016"/>
      <w:bookmarkStart w:id="32" w:name="_Toc92825822"/>
      <w:r w:rsidRPr="007A1F76">
        <w:t>Beautiful Soup</w:t>
      </w:r>
      <w:bookmarkEnd w:id="31"/>
      <w:bookmarkEnd w:id="32"/>
    </w:p>
    <w:p w14:paraId="45032ED7" w14:textId="77777777" w:rsidR="00FF4BD5" w:rsidRPr="007A1F76" w:rsidRDefault="00FF4BD5" w:rsidP="00FF4BD5">
      <w:pPr>
        <w:ind w:left="709"/>
      </w:pPr>
      <w:r w:rsidRPr="007A1F76">
        <w:t>Beautiful Soup je balíček Pythonu pro analýzu dokumentů HTML a XML (včetně chybného označení, tj. neuzavřených značek, pojmenovaných podle tag soup). Vytváří strom analýzy pro analyzované stránky, který lze použít k extrahování dat z HTML, což je užitečné pro web scraping</w:t>
      </w:r>
    </w:p>
    <w:p w14:paraId="2628C240" w14:textId="77777777" w:rsidR="00FF4BD5" w:rsidRPr="007A1F76" w:rsidRDefault="00FF4BD5" w:rsidP="00FF4BD5">
      <w:pPr>
        <w:pStyle w:val="Nadpis2"/>
      </w:pPr>
      <w:bookmarkStart w:id="33" w:name="_Toc92645017"/>
      <w:bookmarkStart w:id="34" w:name="_Toc92825823"/>
      <w:r w:rsidRPr="007A1F76">
        <w:t>ChromeDriver – WebDriver pro Chrome</w:t>
      </w:r>
      <w:bookmarkEnd w:id="33"/>
      <w:bookmarkEnd w:id="34"/>
    </w:p>
    <w:p w14:paraId="04B0EA6B" w14:textId="77777777" w:rsidR="00FF4BD5" w:rsidRPr="007A1F76" w:rsidRDefault="00FF4BD5" w:rsidP="00FF4BD5">
      <w:pPr>
        <w:ind w:left="709"/>
      </w:pPr>
      <w:r w:rsidRPr="007A1F76">
        <w:t>WebDriver je open source nástroj pro automatické testování webových aplikací v mnoha prohlížečích. Poskytuje možnosti pro navigaci na webové stránky, vstup uživatele, spouštění JavaScriptu a další. ChromeDriver je samostatný server, který implementuje standard W3C WebDriver. ChromeDriver je k dispozici pro Chrome pro Android a Chrome pro stolní počítače (Mac, Linux, Windows a ChromeOS).</w:t>
      </w:r>
    </w:p>
    <w:p w14:paraId="121DC432" w14:textId="77777777" w:rsidR="00FF4BD5" w:rsidRPr="007A1F76" w:rsidRDefault="00FF4BD5" w:rsidP="00FF4BD5">
      <w:pPr>
        <w:pStyle w:val="Nadpis2"/>
      </w:pPr>
      <w:bookmarkStart w:id="35" w:name="_Toc92645018"/>
      <w:bookmarkStart w:id="36" w:name="_Toc92825824"/>
      <w:r w:rsidRPr="007A1F76">
        <w:t>Home Assistant</w:t>
      </w:r>
      <w:bookmarkEnd w:id="35"/>
      <w:bookmarkEnd w:id="36"/>
    </w:p>
    <w:p w14:paraId="1AFC63EB" w14:textId="77777777" w:rsidR="00FF4BD5" w:rsidRPr="007A1F76" w:rsidRDefault="00FF4BD5" w:rsidP="00FF4BD5">
      <w:pPr>
        <w:ind w:left="709"/>
      </w:pPr>
      <w:r w:rsidRPr="007A1F76">
        <w:t>Home Assistant je bezplatný a open-source software pro domácí automatizaci, který je navržen jako centrální řídicí systém pro chytrá domácí zařízení se zaměřením na místní ovládání a soukromí.</w:t>
      </w:r>
    </w:p>
    <w:p w14:paraId="5E67B88B" w14:textId="5DB53CE7" w:rsidR="00D04AE6" w:rsidRDefault="00F5768D" w:rsidP="000F5ED1">
      <w:pPr>
        <w:pStyle w:val="Nadpis1"/>
      </w:pPr>
      <w:bookmarkStart w:id="37" w:name="_Toc92825825"/>
      <w:r w:rsidRPr="00F5768D">
        <w:lastRenderedPageBreak/>
        <w:t>ZPŮSOBY ŘEŠENÍ A POUŽITÉ POSTUPY</w:t>
      </w:r>
      <w:bookmarkEnd w:id="37"/>
    </w:p>
    <w:p w14:paraId="0CEE475B" w14:textId="364146CA" w:rsidR="00F5768D" w:rsidRDefault="00F5768D" w:rsidP="00F5768D">
      <w:pPr>
        <w:pStyle w:val="Nadpis2"/>
      </w:pPr>
      <w:bookmarkStart w:id="38" w:name="_Toc92825826"/>
      <w:r>
        <w:t>Instalace Home Assistant</w:t>
      </w:r>
      <w:r w:rsidR="00091D25">
        <w:t>a</w:t>
      </w:r>
      <w:bookmarkEnd w:id="38"/>
    </w:p>
    <w:p w14:paraId="36470951" w14:textId="4F4D726A" w:rsidR="00F5768D" w:rsidRDefault="00BD74B3" w:rsidP="00F5768D">
      <w:pPr>
        <w:ind w:left="709"/>
      </w:pPr>
      <w:r>
        <w:t xml:space="preserve">Jako první věc co jsem se rozhodl udělat je nainstalovat si službu Home Assistant </w:t>
      </w:r>
      <w:r>
        <w:rPr>
          <w:lang w:val="en-US"/>
        </w:rPr>
        <w:t>(</w:t>
      </w:r>
      <w:r>
        <w:t xml:space="preserve">zkráceně </w:t>
      </w:r>
      <w:r>
        <w:rPr>
          <w:lang w:val="en-US"/>
        </w:rPr>
        <w:t>“</w:t>
      </w:r>
      <w:r>
        <w:t>HA</w:t>
      </w:r>
      <w:r>
        <w:rPr>
          <w:lang w:val="en-US"/>
        </w:rPr>
        <w:t xml:space="preserve">”). </w:t>
      </w:r>
      <w:r>
        <w:t>Toho jsem dosáhl pomocí návodu na stránkách HA přesněji v sekci Installation</w:t>
      </w:r>
      <w:r w:rsidR="002A1A13">
        <w:rPr>
          <w:lang w:val="en-US"/>
        </w:rPr>
        <w:t xml:space="preserve">. </w:t>
      </w:r>
      <w:r w:rsidR="002A1A13">
        <w:t>Jelikož máme v plánu instalovat HA na Ubuntu přejdeme do sekce Linux.</w:t>
      </w:r>
    </w:p>
    <w:p w14:paraId="692B2D03" w14:textId="2699B6C4" w:rsidR="002A1A13" w:rsidRDefault="002A1A13" w:rsidP="00F5768D">
      <w:pPr>
        <w:ind w:left="709"/>
      </w:pPr>
      <w:r>
        <w:t>Naše nároky jsou ale celkem vysoké proto sjedeme na stránce dolů až k instalaci HA Supervised a přejdeme na GitHubovou stránku.</w:t>
      </w:r>
    </w:p>
    <w:p w14:paraId="72055158" w14:textId="32E40336" w:rsidR="002A1A13" w:rsidRDefault="002A1A13" w:rsidP="00F5768D">
      <w:pPr>
        <w:ind w:left="709"/>
      </w:pPr>
      <w:r>
        <w:t xml:space="preserve">Zde máme </w:t>
      </w:r>
      <w:r w:rsidR="00E70BA6">
        <w:t>příkazy,</w:t>
      </w:r>
      <w:r>
        <w:t xml:space="preserve"> které si budeme postupně kopírovat</w:t>
      </w:r>
      <w:r w:rsidR="00E70BA6">
        <w:t>, poté resetujeme náš systém.</w:t>
      </w:r>
    </w:p>
    <w:p w14:paraId="6011B121" w14:textId="19BA5400" w:rsidR="00E70BA6" w:rsidRDefault="00E70BA6" w:rsidP="00F5768D">
      <w:pPr>
        <w:ind w:left="709"/>
      </w:pPr>
      <w:r>
        <w:t>Nyní jenom zjistíme ip adresu našeho počítače a připojíme se pomocí webového prohlížeče na tu danou adresu s přidaným portem 8123.</w:t>
      </w:r>
    </w:p>
    <w:p w14:paraId="1C35553A" w14:textId="541FCBB4" w:rsidR="0002647D" w:rsidRDefault="0002647D" w:rsidP="00F5768D">
      <w:pPr>
        <w:ind w:left="709"/>
      </w:pPr>
      <w:r>
        <w:t>Nyní máme nainstalovaný Home Assistant.</w:t>
      </w:r>
    </w:p>
    <w:p w14:paraId="62D69DB1" w14:textId="329A00C3" w:rsidR="0002647D" w:rsidRDefault="0002647D" w:rsidP="0002647D">
      <w:pPr>
        <w:pStyle w:val="Nadpis2"/>
      </w:pPr>
      <w:bookmarkStart w:id="39" w:name="_Toc92825827"/>
      <w:r>
        <w:t>Tvorba scriptu pro parsování ze Školy online</w:t>
      </w:r>
      <w:bookmarkEnd w:id="39"/>
    </w:p>
    <w:p w14:paraId="591BFFCC" w14:textId="4FB1B3E7" w:rsidR="0002647D" w:rsidRDefault="0002647D" w:rsidP="0002647D">
      <w:pPr>
        <w:ind w:left="709"/>
      </w:pPr>
      <w:r>
        <w:t>Jelikož Škola online nemá žádný API, musíme si získat data která potřebujeme.</w:t>
      </w:r>
    </w:p>
    <w:p w14:paraId="6F4F8DAA" w14:textId="5E984A87" w:rsidR="0002647D" w:rsidRDefault="0002647D" w:rsidP="0002647D">
      <w:pPr>
        <w:ind w:left="709"/>
      </w:pPr>
      <w:r>
        <w:t>Toho dosáhneme pomocí parsování webové stránky.</w:t>
      </w:r>
    </w:p>
    <w:p w14:paraId="1E16D394" w14:textId="4DA148A8" w:rsidR="00844FE1" w:rsidRDefault="00844FE1" w:rsidP="00844FE1">
      <w:pPr>
        <w:ind w:left="709"/>
      </w:pPr>
      <w:r>
        <w:t>Na parsování jsem se rozhodnul použít balíček v Pythonu Beautiful Soup. Rozhodl jsem se Python použít kvůli dobré komunikaci s HA.</w:t>
      </w:r>
    </w:p>
    <w:p w14:paraId="156DD393" w14:textId="77777777" w:rsidR="00DC166A" w:rsidRDefault="00844FE1" w:rsidP="00844FE1">
      <w:pPr>
        <w:ind w:left="709"/>
      </w:pPr>
      <w:r>
        <w:t>Pro verifikaci na Školu online jsem se naopak rozhodl použít technologii ChromeDriver. Pro mě to byla ve chvíli nejjednodušší možnost, jak se dokážu dostat přes přihlašování do Školy online.</w:t>
      </w:r>
    </w:p>
    <w:p w14:paraId="3F6D42E0" w14:textId="620B51B5" w:rsidR="00844FE1" w:rsidRDefault="00DC166A" w:rsidP="00DC166A">
      <w:pPr>
        <w:pStyle w:val="Nadpis3"/>
      </w:pPr>
      <w:bookmarkStart w:id="40" w:name="_Toc92825828"/>
      <w:r>
        <w:t>Verifikace na Školu online</w:t>
      </w:r>
      <w:bookmarkEnd w:id="40"/>
    </w:p>
    <w:p w14:paraId="674A6D42" w14:textId="6D601B90" w:rsidR="00DC166A" w:rsidRDefault="00DC166A" w:rsidP="00DC166A">
      <w:pPr>
        <w:ind w:left="1224"/>
      </w:pPr>
      <w:r>
        <w:t>Nejdřív budeme potřebovat si náš ChromeDriver nainstalovat.</w:t>
      </w:r>
    </w:p>
    <w:p w14:paraId="70161D0C" w14:textId="5F97177E" w:rsidR="002A1A13" w:rsidRDefault="00DC166A" w:rsidP="00DC166A">
      <w:pPr>
        <w:ind w:left="1224"/>
      </w:pPr>
      <w:r>
        <w:t xml:space="preserve">Z oficiálních stránek ChromeDriveru si stáhneme verzi pro náš operační systém </w:t>
      </w:r>
      <w:r>
        <w:rPr>
          <w:lang w:val="en-US"/>
        </w:rPr>
        <w:t xml:space="preserve">(tedy Linux), </w:t>
      </w:r>
      <w:r w:rsidR="00830DED">
        <w:t>vyextrahujeme, a zkopírujeme soubor chromedriver do /usr/local/share/, /usr/local/bin/, /usr/bin/</w:t>
      </w:r>
      <w:r w:rsidR="00CD6869">
        <w:t>.</w:t>
      </w:r>
    </w:p>
    <w:p w14:paraId="426D2885" w14:textId="5E1F5CF5" w:rsidR="00CD6869" w:rsidRDefault="00CD6869" w:rsidP="00DC166A">
      <w:pPr>
        <w:ind w:left="1224"/>
      </w:pPr>
      <w:r>
        <w:lastRenderedPageBreak/>
        <w:t>Poté budeme potřebovat si pro náš OS nainstalovat Google Chrome, aby měl ChromeDriver s kým komunikovat. To provedeme jednoduchým stáhnutím deb souboru s oficiálních stránek Google Chrome a následné instalaci</w:t>
      </w:r>
      <w:r w:rsidR="00D36AD3">
        <w:t xml:space="preserve"> pomocí dpkg.</w:t>
      </w:r>
    </w:p>
    <w:p w14:paraId="743E0D19" w14:textId="772FBB19" w:rsidR="00D36AD3" w:rsidRDefault="00D36AD3" w:rsidP="00DC166A">
      <w:pPr>
        <w:ind w:left="1224"/>
      </w:pPr>
      <w:r>
        <w:t>Nyní jak už máme vše nainstalované, vytvoříme si náš pythonový soubor. Kde začneme psát náš script.</w:t>
      </w:r>
    </w:p>
    <w:p w14:paraId="5D04F06B" w14:textId="77777777" w:rsidR="00D36AD3" w:rsidRPr="00160239" w:rsidRDefault="00D36AD3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160239">
        <w:rPr>
          <w:rFonts w:ascii="Consolas" w:hAnsi="Consolas"/>
          <w:sz w:val="14"/>
          <w:szCs w:val="14"/>
        </w:rPr>
        <w:t>driver.find_element(By.ID, 'JmenoUzivatele').send_keys(username)</w:t>
      </w:r>
    </w:p>
    <w:p w14:paraId="21881689" w14:textId="77777777" w:rsidR="00D36AD3" w:rsidRPr="00160239" w:rsidRDefault="00D36AD3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160239">
        <w:rPr>
          <w:rFonts w:ascii="Consolas" w:hAnsi="Consolas"/>
          <w:sz w:val="14"/>
          <w:szCs w:val="14"/>
        </w:rPr>
        <w:t>driver.find_element(By.ID, 'HesloUzivatele').send_keys(password)</w:t>
      </w:r>
    </w:p>
    <w:p w14:paraId="7CD53B31" w14:textId="77777777" w:rsidR="00D36AD3" w:rsidRPr="00160239" w:rsidRDefault="00D36AD3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160239">
        <w:rPr>
          <w:rFonts w:ascii="Consolas" w:hAnsi="Consolas"/>
          <w:sz w:val="14"/>
          <w:szCs w:val="14"/>
        </w:rPr>
        <w:t>button = driver.find_element_by_id("dnn_ctr994_SOLLogin_btnODeslat")</w:t>
      </w:r>
    </w:p>
    <w:p w14:paraId="28D0EB45" w14:textId="2606CB17" w:rsidR="00F5768D" w:rsidRDefault="00D36AD3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160239">
        <w:rPr>
          <w:rFonts w:ascii="Consolas" w:hAnsi="Consolas"/>
          <w:sz w:val="14"/>
          <w:szCs w:val="14"/>
        </w:rPr>
        <w:t>driver.execute_script("arguments[0].click();", button)</w:t>
      </w:r>
    </w:p>
    <w:p w14:paraId="6DA9FB15" w14:textId="492FF247" w:rsidR="00792516" w:rsidRPr="003805DD" w:rsidRDefault="0008437A" w:rsidP="00792516">
      <w:pPr>
        <w:ind w:left="1224"/>
        <w:jc w:val="center"/>
        <w:rPr>
          <w:i/>
          <w:iCs/>
          <w:color w:val="7F7F7F"/>
        </w:rPr>
      </w:pPr>
      <w:r w:rsidRPr="003805DD">
        <w:rPr>
          <w:i/>
          <w:iCs/>
          <w:color w:val="7F7F7F"/>
        </w:rPr>
        <w:t>Kód,</w:t>
      </w:r>
      <w:r w:rsidR="00792516" w:rsidRPr="003805DD">
        <w:rPr>
          <w:i/>
          <w:iCs/>
          <w:color w:val="7F7F7F"/>
        </w:rPr>
        <w:t xml:space="preserve"> který za nás kliká a vypisuje data které mu budeme později posílat</w:t>
      </w:r>
    </w:p>
    <w:p w14:paraId="28F46C18" w14:textId="2033BEF2" w:rsidR="005013AC" w:rsidRPr="005013AC" w:rsidRDefault="0008437A" w:rsidP="005013AC">
      <w:pPr>
        <w:pStyle w:val="Nadpis3"/>
      </w:pPr>
      <w:bookmarkStart w:id="41" w:name="_Toc92825829"/>
      <w:r>
        <w:t>Parsování kalendáře ze Školy online</w:t>
      </w:r>
      <w:bookmarkEnd w:id="41"/>
    </w:p>
    <w:p w14:paraId="45FB0818" w14:textId="30815857" w:rsidR="00D04AE6" w:rsidRDefault="00730032" w:rsidP="0008437A">
      <w:pPr>
        <w:ind w:left="1224"/>
      </w:pPr>
      <w:r>
        <w:t>K parsování stránky jsem použil balíček Beautiful Soup.</w:t>
      </w:r>
    </w:p>
    <w:p w14:paraId="4EEB92B4" w14:textId="3E67E46C" w:rsidR="00730032" w:rsidRDefault="00730032" w:rsidP="00730032">
      <w:pPr>
        <w:ind w:left="1224"/>
      </w:pPr>
      <w:r>
        <w:t>K tomuto nemám moc co říct proto si jenom ukážeme kousek kódu.</w:t>
      </w:r>
    </w:p>
    <w:p w14:paraId="142284B4" w14:textId="04A8E4E0" w:rsidR="00730032" w:rsidRDefault="00730032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//kořen naší stránky který budeme parsovat</w:t>
      </w:r>
    </w:p>
    <w:p w14:paraId="2C292540" w14:textId="63159B72" w:rsidR="00730032" w:rsidRDefault="00730032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730032">
        <w:rPr>
          <w:rFonts w:ascii="Consolas" w:hAnsi="Consolas"/>
          <w:sz w:val="14"/>
          <w:szCs w:val="14"/>
        </w:rPr>
        <w:t>soup=BeautifulSoup(driver.page_source,'lxml')</w:t>
      </w:r>
    </w:p>
    <w:p w14:paraId="4EF947C5" w14:textId="421B4B9A" w:rsid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//vyparsování prvního řádku v kalendáři</w:t>
      </w:r>
    </w:p>
    <w:p w14:paraId="4186DE58" w14:textId="4F5E0AC0" w:rsidR="00730032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>row = soup.find('tr', class_="RowOdd")</w:t>
      </w:r>
    </w:p>
    <w:p w14:paraId="6E0CA47E" w14:textId="7C311597" w:rsidR="00730032" w:rsidRDefault="00730032" w:rsidP="00730032">
      <w:pPr>
        <w:ind w:left="1224"/>
        <w:jc w:val="center"/>
        <w:rPr>
          <w:i/>
          <w:iCs/>
          <w:color w:val="7F7F7F"/>
        </w:rPr>
      </w:pPr>
      <w:r w:rsidRPr="00730032">
        <w:rPr>
          <w:i/>
          <w:iCs/>
          <w:color w:val="7F7F7F"/>
        </w:rPr>
        <w:t xml:space="preserve">Kód, který </w:t>
      </w:r>
      <w:r w:rsidR="005013AC">
        <w:rPr>
          <w:i/>
          <w:iCs/>
          <w:color w:val="7F7F7F"/>
        </w:rPr>
        <w:t>parsuje data pro následné zpracování</w:t>
      </w:r>
    </w:p>
    <w:p w14:paraId="02162D3B" w14:textId="105672CB" w:rsidR="005013AC" w:rsidRDefault="005013AC" w:rsidP="005013AC">
      <w:pPr>
        <w:pStyle w:val="Nadpis3"/>
      </w:pPr>
      <w:bookmarkStart w:id="42" w:name="_Toc92825830"/>
      <w:r>
        <w:t>Zpracování dat</w:t>
      </w:r>
      <w:bookmarkEnd w:id="42"/>
    </w:p>
    <w:p w14:paraId="556F5F16" w14:textId="04051690" w:rsidR="00091D25" w:rsidRDefault="005013AC" w:rsidP="00AB6557">
      <w:pPr>
        <w:ind w:left="1224"/>
      </w:pPr>
      <w:r>
        <w:t>Následně náš vyparsovaný řádek zpracujeme tak že když v buňce nic nebude, vypíšeme False, a naopak jestli v něm něco bude, vypíšeme True.</w:t>
      </w:r>
    </w:p>
    <w:p w14:paraId="03F6A6FA" w14:textId="77777777" w:rsidR="005013AC" w:rsidRP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>for tds in row.find_all('td', class_="DctCell"):</w:t>
      </w:r>
    </w:p>
    <w:p w14:paraId="28706890" w14:textId="77777777" w:rsidR="005013AC" w:rsidRP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 xml:space="preserve">    if tds.text == "":</w:t>
      </w:r>
    </w:p>
    <w:p w14:paraId="7B682870" w14:textId="77777777" w:rsidR="005013AC" w:rsidRP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 xml:space="preserve">        final.append(False)</w:t>
      </w:r>
    </w:p>
    <w:p w14:paraId="65E43F81" w14:textId="77777777" w:rsidR="005013AC" w:rsidRP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 xml:space="preserve">    else:</w:t>
      </w:r>
    </w:p>
    <w:p w14:paraId="00652A95" w14:textId="77777777" w:rsidR="005013AC" w:rsidRP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 xml:space="preserve">        if tds.has_attr('colspan'):</w:t>
      </w:r>
    </w:p>
    <w:p w14:paraId="441F4D20" w14:textId="77777777" w:rsidR="005013AC" w:rsidRP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 xml:space="preserve">            for x in range(int(tds['colspan'])):</w:t>
      </w:r>
    </w:p>
    <w:p w14:paraId="7FDEAAE6" w14:textId="77777777" w:rsidR="005013AC" w:rsidRP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 xml:space="preserve">                final.append(True)</w:t>
      </w:r>
    </w:p>
    <w:p w14:paraId="1C4F45D3" w14:textId="77777777" w:rsidR="005013AC" w:rsidRP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 xml:space="preserve">        else:</w:t>
      </w:r>
    </w:p>
    <w:p w14:paraId="12220C70" w14:textId="28366454" w:rsidR="005013AC" w:rsidRDefault="005013AC" w:rsidP="00AB655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013AC">
        <w:rPr>
          <w:rFonts w:ascii="Consolas" w:hAnsi="Consolas"/>
          <w:sz w:val="14"/>
          <w:szCs w:val="14"/>
        </w:rPr>
        <w:t xml:space="preserve">            final.append(True)</w:t>
      </w:r>
    </w:p>
    <w:p w14:paraId="4199A417" w14:textId="2C9FBD70" w:rsidR="005013AC" w:rsidRDefault="005013AC" w:rsidP="005013AC">
      <w:pPr>
        <w:ind w:left="1224"/>
        <w:jc w:val="center"/>
        <w:rPr>
          <w:i/>
          <w:iCs/>
          <w:color w:val="7F7F7F"/>
        </w:rPr>
      </w:pPr>
      <w:r w:rsidRPr="00730032">
        <w:rPr>
          <w:i/>
          <w:iCs/>
          <w:color w:val="7F7F7F"/>
        </w:rPr>
        <w:t xml:space="preserve">Kód, který </w:t>
      </w:r>
      <w:r>
        <w:rPr>
          <w:i/>
          <w:iCs/>
          <w:color w:val="7F7F7F"/>
        </w:rPr>
        <w:t>parsuje data pro následné zpracování</w:t>
      </w:r>
    </w:p>
    <w:p w14:paraId="0733417D" w14:textId="732EB515" w:rsidR="00091D25" w:rsidRDefault="00091D25" w:rsidP="00091D25">
      <w:pPr>
        <w:pStyle w:val="Nadpis2"/>
      </w:pPr>
      <w:bookmarkStart w:id="43" w:name="_Toc92825831"/>
      <w:r>
        <w:lastRenderedPageBreak/>
        <w:t>Základní nastavení pro Home Assistenta</w:t>
      </w:r>
      <w:bookmarkEnd w:id="43"/>
    </w:p>
    <w:p w14:paraId="61E5CFFA" w14:textId="61DCE950" w:rsidR="00091D25" w:rsidRDefault="00091D25" w:rsidP="00091D25">
      <w:pPr>
        <w:ind w:left="709"/>
      </w:pPr>
      <w:r>
        <w:t xml:space="preserve">Nyní si nastavíme .yaml soubory v našem HA. Jako první si ukážeme configuration.yaml, zde jsem </w:t>
      </w:r>
      <w:r w:rsidR="00AB6557">
        <w:t>přidal naše potřebné inputy pro nastavování teplot a uživatelského jména pro školu online a heslo.</w:t>
      </w:r>
    </w:p>
    <w:p w14:paraId="39641A3B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>input_number:</w:t>
      </w:r>
    </w:p>
    <w:p w14:paraId="504F22D3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tempidle:</w:t>
      </w:r>
    </w:p>
    <w:p w14:paraId="06F7C6E2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name: TeplotaIdle</w:t>
      </w:r>
    </w:p>
    <w:p w14:paraId="6A95717D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initial: 19</w:t>
      </w:r>
    </w:p>
    <w:p w14:paraId="022FBAC1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min: 10</w:t>
      </w:r>
    </w:p>
    <w:p w14:paraId="7C1C38A1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max: 30</w:t>
      </w:r>
    </w:p>
    <w:p w14:paraId="61B5735F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step: 1</w:t>
      </w:r>
    </w:p>
    <w:p w14:paraId="0917F03D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tempactive:</w:t>
      </w:r>
    </w:p>
    <w:p w14:paraId="7667F6C6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name: TeplotaActive</w:t>
      </w:r>
    </w:p>
    <w:p w14:paraId="0D7306FD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initial: 22</w:t>
      </w:r>
    </w:p>
    <w:p w14:paraId="10DFD189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min: 10</w:t>
      </w:r>
    </w:p>
    <w:p w14:paraId="75761C07" w14:textId="77777777" w:rsidR="00F36F1C" w:rsidRPr="00F36F1C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max: 30</w:t>
      </w:r>
    </w:p>
    <w:p w14:paraId="523F4EB4" w14:textId="4F1E3FA3" w:rsidR="00AB6557" w:rsidRDefault="00F36F1C" w:rsidP="00F36F1C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F36F1C">
        <w:rPr>
          <w:rFonts w:ascii="Consolas" w:hAnsi="Consolas"/>
          <w:sz w:val="14"/>
          <w:szCs w:val="14"/>
        </w:rPr>
        <w:t xml:space="preserve">    step: 1</w:t>
      </w:r>
    </w:p>
    <w:p w14:paraId="5E14AB85" w14:textId="3584339A" w:rsidR="00AB6557" w:rsidRDefault="00F36F1C" w:rsidP="00AB6557">
      <w:pPr>
        <w:ind w:left="1224"/>
        <w:jc w:val="center"/>
        <w:rPr>
          <w:i/>
          <w:iCs/>
          <w:color w:val="7F7F7F"/>
        </w:rPr>
      </w:pPr>
      <w:r>
        <w:rPr>
          <w:i/>
          <w:iCs/>
          <w:color w:val="7F7F7F"/>
        </w:rPr>
        <w:t>Příklad: přidání inputu pro zadání teplot</w:t>
      </w:r>
    </w:p>
    <w:p w14:paraId="2BBC6FC4" w14:textId="25D32571" w:rsidR="00F36F1C" w:rsidRDefault="00F36F1C" w:rsidP="005B04ED">
      <w:pPr>
        <w:ind w:left="709"/>
      </w:pPr>
      <w:r>
        <w:t xml:space="preserve">Následně jsem přidal nasimulovaný </w:t>
      </w:r>
      <w:r w:rsidR="00690BC1">
        <w:t>termostat,</w:t>
      </w:r>
      <w:r>
        <w:t xml:space="preserve"> se kterým budu pracovat</w:t>
      </w:r>
      <w:r w:rsidR="00690BC1">
        <w:t>, a také senzor ke kterému bude později naslouchat.</w:t>
      </w:r>
    </w:p>
    <w:p w14:paraId="320CD3E0" w14:textId="77777777" w:rsidR="00690BC1" w:rsidRPr="00690BC1" w:rsidRDefault="00690BC1" w:rsidP="00690BC1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690BC1">
        <w:rPr>
          <w:rFonts w:ascii="Consolas" w:hAnsi="Consolas"/>
          <w:sz w:val="14"/>
          <w:szCs w:val="14"/>
        </w:rPr>
        <w:t>climate:</w:t>
      </w:r>
    </w:p>
    <w:p w14:paraId="3129100B" w14:textId="77777777" w:rsidR="00690BC1" w:rsidRPr="00690BC1" w:rsidRDefault="00690BC1" w:rsidP="00690BC1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690BC1">
        <w:rPr>
          <w:rFonts w:ascii="Consolas" w:hAnsi="Consolas"/>
          <w:sz w:val="14"/>
          <w:szCs w:val="14"/>
        </w:rPr>
        <w:t xml:space="preserve">  - platform: generic_thermostat</w:t>
      </w:r>
    </w:p>
    <w:p w14:paraId="0F593D68" w14:textId="77777777" w:rsidR="00690BC1" w:rsidRPr="00690BC1" w:rsidRDefault="00690BC1" w:rsidP="00690BC1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690BC1">
        <w:rPr>
          <w:rFonts w:ascii="Consolas" w:hAnsi="Consolas"/>
          <w:sz w:val="14"/>
          <w:szCs w:val="14"/>
        </w:rPr>
        <w:t xml:space="preserve">    name: Ucebna</w:t>
      </w:r>
    </w:p>
    <w:p w14:paraId="6D95763A" w14:textId="77777777" w:rsidR="00690BC1" w:rsidRPr="00690BC1" w:rsidRDefault="00690BC1" w:rsidP="00690BC1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690BC1">
        <w:rPr>
          <w:rFonts w:ascii="Consolas" w:hAnsi="Consolas"/>
          <w:sz w:val="14"/>
          <w:szCs w:val="14"/>
        </w:rPr>
        <w:t xml:space="preserve">    heater: switch.ucebna_heater</w:t>
      </w:r>
    </w:p>
    <w:p w14:paraId="64F4306A" w14:textId="19E578CC" w:rsidR="00690BC1" w:rsidRDefault="00690BC1" w:rsidP="00690BC1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690BC1">
        <w:rPr>
          <w:rFonts w:ascii="Consolas" w:hAnsi="Consolas"/>
          <w:sz w:val="14"/>
          <w:szCs w:val="14"/>
        </w:rPr>
        <w:t xml:space="preserve">    target_sensor: sensor.ucebna</w:t>
      </w:r>
    </w:p>
    <w:p w14:paraId="06F23558" w14:textId="2A1F273C" w:rsidR="00690BC1" w:rsidRDefault="00690BC1" w:rsidP="00690BC1">
      <w:pPr>
        <w:ind w:left="1224"/>
        <w:jc w:val="center"/>
        <w:rPr>
          <w:i/>
          <w:iCs/>
          <w:color w:val="7F7F7F"/>
        </w:rPr>
      </w:pPr>
      <w:r>
        <w:rPr>
          <w:i/>
          <w:iCs/>
          <w:color w:val="7F7F7F"/>
        </w:rPr>
        <w:t>Příklad: přidání nasimulovaného termostatu</w:t>
      </w:r>
    </w:p>
    <w:p w14:paraId="71B8F6E5" w14:textId="77777777" w:rsidR="005B04ED" w:rsidRPr="005B04ED" w:rsidRDefault="005B04ED" w:rsidP="005B04ED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B04ED">
        <w:rPr>
          <w:rFonts w:ascii="Consolas" w:hAnsi="Consolas"/>
          <w:sz w:val="14"/>
          <w:szCs w:val="14"/>
        </w:rPr>
        <w:t>sensor:</w:t>
      </w:r>
    </w:p>
    <w:p w14:paraId="5FE4964B" w14:textId="77777777" w:rsidR="005B04ED" w:rsidRPr="005B04ED" w:rsidRDefault="005B04ED" w:rsidP="005B04ED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B04ED">
        <w:rPr>
          <w:rFonts w:ascii="Consolas" w:hAnsi="Consolas"/>
          <w:sz w:val="14"/>
          <w:szCs w:val="14"/>
        </w:rPr>
        <w:t xml:space="preserve">  - platform: file</w:t>
      </w:r>
    </w:p>
    <w:p w14:paraId="5F6692B0" w14:textId="77777777" w:rsidR="005B04ED" w:rsidRPr="005B04ED" w:rsidRDefault="005B04ED" w:rsidP="005B04ED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B04ED">
        <w:rPr>
          <w:rFonts w:ascii="Consolas" w:hAnsi="Consolas"/>
          <w:sz w:val="14"/>
          <w:szCs w:val="14"/>
        </w:rPr>
        <w:t xml:space="preserve">    name: temperature</w:t>
      </w:r>
    </w:p>
    <w:p w14:paraId="7D1642CD" w14:textId="77777777" w:rsidR="005B04ED" w:rsidRPr="005B04ED" w:rsidRDefault="005B04ED" w:rsidP="005B04ED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B04ED">
        <w:rPr>
          <w:rFonts w:ascii="Consolas" w:hAnsi="Consolas"/>
          <w:sz w:val="14"/>
          <w:szCs w:val="14"/>
        </w:rPr>
        <w:t xml:space="preserve">    file_path: /config/python/ofile.csv</w:t>
      </w:r>
    </w:p>
    <w:p w14:paraId="5A0D9CA5" w14:textId="77777777" w:rsidR="005B04ED" w:rsidRPr="005B04ED" w:rsidRDefault="005B04ED" w:rsidP="005B04ED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B04ED">
        <w:rPr>
          <w:rFonts w:ascii="Consolas" w:hAnsi="Consolas"/>
          <w:sz w:val="14"/>
          <w:szCs w:val="14"/>
        </w:rPr>
        <w:t xml:space="preserve">    value_template: "{{ value_json.temperature }}"</w:t>
      </w:r>
    </w:p>
    <w:p w14:paraId="41B248A5" w14:textId="573F4E9D" w:rsidR="005B04ED" w:rsidRDefault="005B04ED" w:rsidP="005B04ED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B04ED">
        <w:rPr>
          <w:rFonts w:ascii="Consolas" w:hAnsi="Consolas"/>
          <w:sz w:val="14"/>
          <w:szCs w:val="14"/>
        </w:rPr>
        <w:t xml:space="preserve">    unit_of_measurement: "°C"</w:t>
      </w:r>
    </w:p>
    <w:p w14:paraId="0830FD3F" w14:textId="1C83AE9C" w:rsidR="005B04ED" w:rsidRDefault="005B04ED" w:rsidP="00690BC1">
      <w:pPr>
        <w:ind w:left="1224"/>
        <w:jc w:val="center"/>
        <w:rPr>
          <w:i/>
          <w:iCs/>
          <w:color w:val="7F7F7F"/>
        </w:rPr>
      </w:pPr>
      <w:r>
        <w:rPr>
          <w:i/>
          <w:iCs/>
          <w:color w:val="7F7F7F"/>
        </w:rPr>
        <w:t>Příklad senzor</w:t>
      </w:r>
      <w:r w:rsidR="006B09BF">
        <w:rPr>
          <w:i/>
          <w:iCs/>
          <w:color w:val="7F7F7F"/>
        </w:rPr>
        <w:t>u</w:t>
      </w:r>
    </w:p>
    <w:p w14:paraId="31DEBA90" w14:textId="2320F72D" w:rsidR="005B04ED" w:rsidRDefault="006B09BF" w:rsidP="005B04ED">
      <w:r>
        <w:tab/>
        <w:t>A poté jsem nastavil aby v HA bylo možné číst externě vytvořené soubory.</w:t>
      </w:r>
    </w:p>
    <w:p w14:paraId="05CFB0A7" w14:textId="0B51BD30" w:rsidR="006B09BF" w:rsidRPr="006B09BF" w:rsidRDefault="006B09BF" w:rsidP="006B09BF">
      <w:pPr>
        <w:spacing w:line="240" w:lineRule="auto"/>
        <w:ind w:left="1225"/>
        <w:rPr>
          <w:rFonts w:ascii="Consolas" w:hAnsi="Consolas"/>
          <w:sz w:val="14"/>
          <w:szCs w:val="14"/>
        </w:rPr>
      </w:pPr>
      <w:r>
        <w:tab/>
      </w:r>
      <w:r w:rsidRPr="006B09BF">
        <w:rPr>
          <w:rFonts w:ascii="Consolas" w:hAnsi="Consolas"/>
          <w:sz w:val="14"/>
          <w:szCs w:val="14"/>
        </w:rPr>
        <w:t>homeassistant:</w:t>
      </w:r>
    </w:p>
    <w:p w14:paraId="0BB8BD1B" w14:textId="37B6B318" w:rsidR="006B09BF" w:rsidRPr="006B09BF" w:rsidRDefault="006B09BF" w:rsidP="006B09BF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6B09BF"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ab/>
        <w:t xml:space="preserve">  </w:t>
      </w:r>
      <w:r w:rsidRPr="006B09BF">
        <w:rPr>
          <w:rFonts w:ascii="Consolas" w:hAnsi="Consolas"/>
          <w:sz w:val="14"/>
          <w:szCs w:val="14"/>
        </w:rPr>
        <w:t>allowlist_external_dirs:</w:t>
      </w:r>
    </w:p>
    <w:p w14:paraId="493B7563" w14:textId="0C0372C2" w:rsidR="006B09BF" w:rsidRPr="006B09BF" w:rsidRDefault="006B09BF" w:rsidP="006B09BF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6B09BF"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 xml:space="preserve">  </w:t>
      </w:r>
      <w:r w:rsidRPr="006B09BF">
        <w:rPr>
          <w:rFonts w:ascii="Consolas" w:hAnsi="Consolas"/>
          <w:sz w:val="14"/>
          <w:szCs w:val="14"/>
        </w:rPr>
        <w:t>- /config/python</w:t>
      </w:r>
    </w:p>
    <w:p w14:paraId="222DCE47" w14:textId="34973405" w:rsidR="006B09BF" w:rsidRDefault="006B09BF" w:rsidP="006B09BF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6B09BF"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 xml:space="preserve">  </w:t>
      </w:r>
      <w:r w:rsidRPr="006B09BF">
        <w:rPr>
          <w:rFonts w:ascii="Consolas" w:hAnsi="Consolas"/>
          <w:sz w:val="14"/>
          <w:szCs w:val="14"/>
        </w:rPr>
        <w:t>- /config</w:t>
      </w:r>
    </w:p>
    <w:p w14:paraId="524F41F3" w14:textId="38DAD38F" w:rsidR="006B09BF" w:rsidRDefault="006B09BF" w:rsidP="006B09BF">
      <w:pPr>
        <w:ind w:left="1224"/>
        <w:jc w:val="center"/>
        <w:rPr>
          <w:i/>
          <w:iCs/>
          <w:color w:val="7F7F7F"/>
        </w:rPr>
      </w:pPr>
      <w:r>
        <w:rPr>
          <w:i/>
          <w:iCs/>
          <w:color w:val="7F7F7F"/>
        </w:rPr>
        <w:t>Nastavení pro čtení externě vytvořených souborů</w:t>
      </w:r>
    </w:p>
    <w:p w14:paraId="3DF2D9F5" w14:textId="237C8BAA" w:rsidR="006B09BF" w:rsidRDefault="00B13810" w:rsidP="00B13810">
      <w:pPr>
        <w:pStyle w:val="Nadpis2"/>
      </w:pPr>
      <w:bookmarkStart w:id="44" w:name="_Toc92825832"/>
      <w:r>
        <w:lastRenderedPageBreak/>
        <w:t>Nastavení automatizace</w:t>
      </w:r>
      <w:bookmarkEnd w:id="44"/>
    </w:p>
    <w:p w14:paraId="4AE738D8" w14:textId="732BC2A7" w:rsidR="00B13810" w:rsidRDefault="00B13810" w:rsidP="00B13810">
      <w:pPr>
        <w:ind w:left="709"/>
      </w:pPr>
      <w:r>
        <w:t>Nyní potřebujeme automatizovat náš HA ať nám poskytuje naše potřebná data z inputu a aby následně četl naše data z</w:t>
      </w:r>
      <w:r w:rsidR="005C1797">
        <w:t> </w:t>
      </w:r>
      <w:r>
        <w:t>pythonu</w:t>
      </w:r>
      <w:r w:rsidR="005C1797">
        <w:t>.</w:t>
      </w:r>
    </w:p>
    <w:p w14:paraId="6DFE4E9F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>alias: Posli data</w:t>
      </w:r>
    </w:p>
    <w:p w14:paraId="501B2C5D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description: ""</w:t>
      </w:r>
    </w:p>
    <w:p w14:paraId="3D81C1E1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trigger:</w:t>
      </w:r>
    </w:p>
    <w:p w14:paraId="35F7A344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  - minutes: /30</w:t>
      </w:r>
    </w:p>
    <w:p w14:paraId="783F28F6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    platform: time_pattern</w:t>
      </w:r>
    </w:p>
    <w:p w14:paraId="2A136D97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condition: []</w:t>
      </w:r>
    </w:p>
    <w:p w14:paraId="465FF606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action:</w:t>
      </w:r>
    </w:p>
    <w:p w14:paraId="6A6E188C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  - service: notify.filenotify</w:t>
      </w:r>
    </w:p>
    <w:p w14:paraId="1CB0A0EE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    data_template:</w:t>
      </w:r>
    </w:p>
    <w:p w14:paraId="3F1A9DC8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      message:</w:t>
      </w:r>
    </w:p>
    <w:p w14:paraId="7B23DAE4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        "{{ states.input_text.username }};{{ states.input_text.password }};{{</w:t>
      </w:r>
    </w:p>
    <w:p w14:paraId="299169D8" w14:textId="77777777" w:rsidR="005C1797" w:rsidRP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        states.input_number.tempidle }};{{ states.input_number.tempactive }};"</w:t>
      </w:r>
    </w:p>
    <w:p w14:paraId="0A6E85CB" w14:textId="4A96579D" w:rsidR="005C1797" w:rsidRDefault="005C1797" w:rsidP="005C1797">
      <w:pPr>
        <w:spacing w:line="240" w:lineRule="auto"/>
        <w:ind w:left="1225"/>
        <w:rPr>
          <w:rFonts w:ascii="Consolas" w:hAnsi="Consolas"/>
          <w:sz w:val="14"/>
          <w:szCs w:val="14"/>
        </w:rPr>
      </w:pPr>
      <w:r w:rsidRPr="005C1797">
        <w:rPr>
          <w:rFonts w:ascii="Consolas" w:hAnsi="Consolas"/>
          <w:sz w:val="14"/>
          <w:szCs w:val="14"/>
        </w:rPr>
        <w:t xml:space="preserve">  mode: single</w:t>
      </w:r>
    </w:p>
    <w:p w14:paraId="4D0F7265" w14:textId="3B0DB309" w:rsidR="005C1797" w:rsidRDefault="005C1797" w:rsidP="005C1797">
      <w:pPr>
        <w:ind w:left="1224"/>
        <w:jc w:val="center"/>
        <w:rPr>
          <w:i/>
          <w:iCs/>
          <w:color w:val="7F7F7F"/>
        </w:rPr>
      </w:pPr>
      <w:r>
        <w:rPr>
          <w:i/>
          <w:iCs/>
          <w:color w:val="7F7F7F"/>
        </w:rPr>
        <w:t>Nastavení v automations.yaml</w:t>
      </w:r>
    </w:p>
    <w:p w14:paraId="179A35D7" w14:textId="40C90C45" w:rsidR="00AB5B45" w:rsidRDefault="00AB5B45" w:rsidP="00AB5B45">
      <w:pPr>
        <w:pStyle w:val="Nadpis2"/>
      </w:pPr>
      <w:bookmarkStart w:id="45" w:name="_Toc92825833"/>
      <w:r>
        <w:t>Vytvoření uživatelského rozhraní</w:t>
      </w:r>
      <w:bookmarkEnd w:id="45"/>
    </w:p>
    <w:p w14:paraId="7BE898BE" w14:textId="6C1A0758" w:rsidR="00AB5B45" w:rsidRDefault="00AB5B45" w:rsidP="00AB5B45">
      <w:pPr>
        <w:ind w:left="709"/>
      </w:pPr>
      <w:r>
        <w:t>Při vyváření uživatelského prostředí musíme projít klikačkou na HA.</w:t>
      </w:r>
    </w:p>
    <w:p w14:paraId="3D989ED9" w14:textId="0CFC2CA1" w:rsidR="00AB5B45" w:rsidRDefault="00F763A9" w:rsidP="00AB5B45">
      <w:pPr>
        <w:ind w:left="709"/>
        <w:rPr>
          <w:noProof/>
        </w:rPr>
      </w:pPr>
      <w:r>
        <w:rPr>
          <w:noProof/>
        </w:rPr>
        <w:pict w14:anchorId="14D85E44">
          <v:shape id="Obrázek 1" o:spid="_x0000_i1026" type="#_x0000_t75" style="width:426pt;height:267pt;visibility:visible;mso-wrap-style:square">
            <v:imagedata r:id="rId14" o:title=""/>
          </v:shape>
        </w:pict>
      </w:r>
    </w:p>
    <w:p w14:paraId="0110159C" w14:textId="4148E6E4" w:rsidR="00690BC1" w:rsidRPr="00AB5B45" w:rsidRDefault="00AB5B45" w:rsidP="00AB5B45">
      <w:pPr>
        <w:ind w:left="1224"/>
        <w:jc w:val="center"/>
        <w:rPr>
          <w:i/>
          <w:iCs/>
          <w:color w:val="7F7F7F"/>
        </w:rPr>
      </w:pPr>
      <w:r>
        <w:rPr>
          <w:i/>
          <w:iCs/>
          <w:color w:val="7F7F7F"/>
        </w:rPr>
        <w:t>Uživatelské rozhraní</w:t>
      </w:r>
    </w:p>
    <w:p w14:paraId="7544F958" w14:textId="77777777" w:rsidR="00D04AE6" w:rsidRDefault="00680144" w:rsidP="000F5ED1">
      <w:pPr>
        <w:pStyle w:val="Nadpis1"/>
      </w:pPr>
      <w:bookmarkStart w:id="46" w:name="_Toc92825834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46"/>
    </w:p>
    <w:p w14:paraId="53128261" w14:textId="45A2132B" w:rsidR="00230592" w:rsidRDefault="0046116B" w:rsidP="00FA551E">
      <w:r>
        <w:t>Nyní si ukážeme, jak nastavit teploty a přihlašovací údaje.</w:t>
      </w:r>
    </w:p>
    <w:p w14:paraId="75C629EB" w14:textId="193685FB" w:rsidR="0046116B" w:rsidRDefault="00F763A9" w:rsidP="00FA551E">
      <w:r>
        <w:rPr>
          <w:noProof/>
        </w:rPr>
        <w:pict w14:anchorId="0EC43BCB">
          <v:shape id="_x0000_i1027" type="#_x0000_t75" style="width:439.5pt;height:268.5pt;visibility:visible;mso-wrap-style:square">
            <v:imagedata r:id="rId15" o:title=""/>
          </v:shape>
        </w:pict>
      </w:r>
    </w:p>
    <w:p w14:paraId="6AF21FC6" w14:textId="345CF602" w:rsidR="008A5845" w:rsidRDefault="008A5845" w:rsidP="008A5845">
      <w:pPr>
        <w:jc w:val="center"/>
        <w:rPr>
          <w:i/>
          <w:iCs/>
          <w:color w:val="7F7F7F"/>
        </w:rPr>
      </w:pPr>
      <w:r>
        <w:rPr>
          <w:i/>
          <w:iCs/>
          <w:color w:val="7F7F7F"/>
        </w:rPr>
        <w:t>Ukázka uživatelského prostředí</w:t>
      </w:r>
    </w:p>
    <w:p w14:paraId="6D567A5F" w14:textId="4A3B3DB0" w:rsidR="008A5845" w:rsidRDefault="008A5845" w:rsidP="008A5845">
      <w:r>
        <w:t>V kolonce TeplotaActive si nastavíme, jakou teplotu chceme při přítomností hodiny v učebně.</w:t>
      </w:r>
    </w:p>
    <w:p w14:paraId="041DC2A7" w14:textId="010EA356" w:rsidR="008A5845" w:rsidRDefault="008A5845" w:rsidP="008A5845">
      <w:r>
        <w:t>V kolonce TeplotaIdle si nastavíme, jakou teplotu chceme při nepřítomností hodiny v učebně.</w:t>
      </w:r>
    </w:p>
    <w:p w14:paraId="299CC33B" w14:textId="5C873093" w:rsidR="008A5845" w:rsidRDefault="008A5845" w:rsidP="008A5845">
      <w:r>
        <w:t>Do kolonky uživatelské jméno vypíšeme email od Školy online.</w:t>
      </w:r>
    </w:p>
    <w:p w14:paraId="6931C09F" w14:textId="495F6DB7" w:rsidR="008A5845" w:rsidRDefault="008A5845" w:rsidP="008A5845">
      <w:r>
        <w:t>Do kolonky heslo vypíšeme heslo od Školy online.</w:t>
      </w:r>
    </w:p>
    <w:p w14:paraId="6D00D80D" w14:textId="4AAB2DAF" w:rsidR="008A5845" w:rsidRDefault="008A5845" w:rsidP="008A5845">
      <w:r>
        <w:t>V kolonce Ucebna vidíme aktuálně nastavenou teplotu.</w:t>
      </w:r>
    </w:p>
    <w:p w14:paraId="5DBA5CEE" w14:textId="77777777" w:rsidR="008A5845" w:rsidRPr="008A5845" w:rsidRDefault="008A5845" w:rsidP="008A5845"/>
    <w:p w14:paraId="62486C05" w14:textId="0B9ACFA6" w:rsidR="00483A69" w:rsidRDefault="00483A69" w:rsidP="00D04AE6"/>
    <w:p w14:paraId="4101652C" w14:textId="77777777" w:rsidR="00230592" w:rsidRPr="00A0246F" w:rsidRDefault="00230592" w:rsidP="00230592">
      <w:pPr>
        <w:ind w:left="360"/>
        <w:rPr>
          <w:i/>
        </w:rPr>
      </w:pPr>
    </w:p>
    <w:p w14:paraId="4B99056E" w14:textId="77777777" w:rsidR="00483A69" w:rsidRDefault="00483A69" w:rsidP="00483A69"/>
    <w:p w14:paraId="4477279B" w14:textId="77777777" w:rsidR="00483A69" w:rsidRDefault="00B8449A" w:rsidP="31CDAC39">
      <w:pPr>
        <w:pStyle w:val="Nadpis1"/>
        <w:numPr>
          <w:ilvl w:val="0"/>
          <w:numId w:val="0"/>
        </w:numPr>
      </w:pPr>
      <w:bookmarkStart w:id="47" w:name="_Toc92825835"/>
      <w:r>
        <w:lastRenderedPageBreak/>
        <w:t>Závěr</w:t>
      </w:r>
      <w:bookmarkEnd w:id="47"/>
    </w:p>
    <w:p w14:paraId="6E0D9740" w14:textId="3F7E128D" w:rsidR="00A251EB" w:rsidRDefault="00A251EB" w:rsidP="00A251EB">
      <w:r>
        <w:t>Projekt mi přinesl větší přehled o skvělé aplikaci Home Assistant a taky nějaké ty znalosti o parsování webových stránek.</w:t>
      </w:r>
    </w:p>
    <w:p w14:paraId="434AAC01" w14:textId="12FEADCB" w:rsidR="00483A69" w:rsidRPr="001F423D" w:rsidRDefault="00A251EB" w:rsidP="00A251EB">
      <w:pPr>
        <w:rPr>
          <w:rStyle w:val="Zdraznnintenzivn"/>
        </w:rPr>
      </w:pPr>
      <w:r>
        <w:t>Myslím si, že projekt by mohl mít mnoho vylepšení, jako například lepší uživatelské pro-středí pro přidání dalších termostatů</w:t>
      </w:r>
      <w:r w:rsidR="009B0C30">
        <w:t xml:space="preserve"> a aktualizování parametrů, lepší implementace scriptu do HA, a také lepší kontrola nad samostatným termostatem.</w:t>
      </w:r>
    </w:p>
    <w:p w14:paraId="1299C43A" w14:textId="77777777" w:rsidR="00AB18DA" w:rsidRDefault="00AB18DA" w:rsidP="00D04AE6"/>
    <w:p w14:paraId="4DDBEF00" w14:textId="77777777" w:rsidR="00E15D00" w:rsidRDefault="00E15D00" w:rsidP="006E2B97"/>
    <w:p w14:paraId="3461D779" w14:textId="77777777" w:rsidR="00802D4F" w:rsidRDefault="00802D4F"/>
    <w:p w14:paraId="1DE8370A" w14:textId="77777777" w:rsidR="00F03DA6" w:rsidRDefault="00F03DA6">
      <w:pPr>
        <w:pStyle w:val="Nadpis"/>
        <w:rPr>
          <w:rStyle w:val="Pokec"/>
        </w:rPr>
      </w:pPr>
      <w:bookmarkStart w:id="48" w:name="_Toc37577735"/>
      <w:bookmarkStart w:id="49" w:name="_Toc88120446"/>
      <w:bookmarkStart w:id="50" w:name="_Toc88120683"/>
      <w:bookmarkStart w:id="51" w:name="_Toc88120895"/>
      <w:bookmarkStart w:id="52" w:name="_Toc88120999"/>
      <w:bookmarkStart w:id="53" w:name="_Toc88121042"/>
      <w:bookmarkStart w:id="54" w:name="_Toc88121179"/>
      <w:bookmarkStart w:id="55" w:name="_Toc88121553"/>
      <w:bookmarkStart w:id="56" w:name="_Toc88121610"/>
      <w:bookmarkStart w:id="57" w:name="_Toc88121748"/>
      <w:bookmarkStart w:id="58" w:name="_Toc88122014"/>
      <w:bookmarkStart w:id="59" w:name="_Toc88124619"/>
      <w:bookmarkStart w:id="60" w:name="_Toc88124656"/>
      <w:bookmarkStart w:id="61" w:name="_Toc88124806"/>
      <w:bookmarkStart w:id="62" w:name="_Toc88125789"/>
      <w:bookmarkStart w:id="63" w:name="_Toc88126309"/>
      <w:bookmarkStart w:id="64" w:name="_Toc88126460"/>
      <w:bookmarkStart w:id="65" w:name="_Toc88126527"/>
      <w:bookmarkStart w:id="66" w:name="_Toc88126556"/>
      <w:bookmarkStart w:id="67" w:name="_Toc88126772"/>
      <w:bookmarkStart w:id="68" w:name="_Toc88126862"/>
      <w:bookmarkStart w:id="69" w:name="_Toc88127103"/>
      <w:bookmarkStart w:id="70" w:name="_Toc88127146"/>
      <w:bookmarkStart w:id="71" w:name="_Toc88128511"/>
      <w:bookmarkStart w:id="72" w:name="_Toc107634153"/>
      <w:bookmarkStart w:id="73" w:name="_Toc107635188"/>
      <w:bookmarkStart w:id="74" w:name="_Toc107635228"/>
      <w:bookmarkStart w:id="75" w:name="_Toc107635245"/>
      <w:bookmarkStart w:id="76" w:name="_Toc92825836"/>
      <w:r>
        <w:lastRenderedPageBreak/>
        <w:t>Seznam použit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="00802D4F">
        <w:t>ýCH INFORMAČNÍCH ZDROJů</w:t>
      </w:r>
      <w:bookmarkEnd w:id="76"/>
    </w:p>
    <w:p w14:paraId="2CEC32D7" w14:textId="77FD715A" w:rsidR="003652EE" w:rsidRDefault="00F03DA6" w:rsidP="003652EE">
      <w:pPr>
        <w:pStyle w:val="Literatura"/>
        <w:jc w:val="left"/>
      </w:pPr>
      <w:bookmarkStart w:id="77" w:name="_Ref94455389"/>
      <w:r>
        <w:t>[</w:t>
      </w:r>
      <w:r>
        <w:fldChar w:fldCharType="begin"/>
      </w:r>
      <w:r>
        <w:instrText>SEQ [ \* ARABIC</w:instrText>
      </w:r>
      <w:r>
        <w:fldChar w:fldCharType="separate"/>
      </w:r>
      <w:r w:rsidR="001676A8">
        <w:rPr>
          <w:noProof/>
        </w:rPr>
        <w:t>1</w:t>
      </w:r>
      <w:r>
        <w:fldChar w:fldCharType="end"/>
      </w:r>
      <w:bookmarkEnd w:id="77"/>
      <w:r>
        <w:t>]</w:t>
      </w:r>
      <w:r w:rsidR="003652EE">
        <w:tab/>
      </w:r>
      <w:r w:rsidR="003652EE">
        <w:tab/>
      </w:r>
      <w:r w:rsidR="009B0C30" w:rsidRPr="009B0C30">
        <w:t>https://en.wikipedia.org/wiki/Home_Assistant</w:t>
      </w:r>
    </w:p>
    <w:p w14:paraId="1111CFFA" w14:textId="4064ABFE"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="009B0C30" w:rsidRPr="009B0C30">
        <w:rPr>
          <w:lang w:val="en-US"/>
        </w:rPr>
        <w:t>https://chromedriver.chromium.org/</w:t>
      </w:r>
    </w:p>
    <w:p w14:paraId="72631478" w14:textId="21E3A2F2"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</w:r>
      <w:r w:rsidR="009B0C30" w:rsidRPr="009B0C30">
        <w:t>https://en.wikipedia.org/wiki/Beautiful_Soup_(HTML_parser)</w:t>
      </w:r>
      <w:r>
        <w:tab/>
      </w:r>
      <w:r>
        <w:tab/>
      </w:r>
    </w:p>
    <w:p w14:paraId="0FB78278" w14:textId="05F45AD2" w:rsidR="000F1F8E" w:rsidRPr="001F423D" w:rsidRDefault="003652EE" w:rsidP="009B0C30">
      <w:pPr>
        <w:pStyle w:val="Literatura"/>
        <w:jc w:val="left"/>
        <w:rPr>
          <w:rStyle w:val="Zdraznnintenzivn"/>
        </w:rPr>
        <w:sectPr w:rsidR="000F1F8E" w:rsidRPr="001F423D" w:rsidSect="00FF6F58">
          <w:headerReference w:type="default" r:id="rId16"/>
          <w:footerReference w:type="default" r:id="rId17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r>
        <w:rPr>
          <w:lang w:val="en-US"/>
        </w:rPr>
        <w:t>[4]</w:t>
      </w:r>
      <w:r>
        <w:tab/>
      </w:r>
      <w:r>
        <w:tab/>
      </w:r>
      <w:bookmarkStart w:id="78" w:name="_Toc37577739"/>
      <w:bookmarkStart w:id="79" w:name="_Toc88120450"/>
      <w:bookmarkStart w:id="80" w:name="_Toc88120687"/>
      <w:bookmarkStart w:id="81" w:name="_Toc88120899"/>
      <w:bookmarkStart w:id="82" w:name="_Toc88121003"/>
      <w:bookmarkStart w:id="83" w:name="_Toc88121046"/>
      <w:bookmarkStart w:id="84" w:name="_Toc88121183"/>
      <w:bookmarkStart w:id="85" w:name="_Toc88121557"/>
      <w:bookmarkStart w:id="86" w:name="_Toc88121614"/>
      <w:bookmarkStart w:id="87" w:name="_Toc88121752"/>
      <w:bookmarkStart w:id="88" w:name="_Toc88122018"/>
      <w:bookmarkStart w:id="89" w:name="_Toc88124623"/>
      <w:bookmarkStart w:id="90" w:name="_Toc88124660"/>
      <w:bookmarkStart w:id="91" w:name="_Toc88124810"/>
      <w:bookmarkStart w:id="92" w:name="_Toc88125793"/>
      <w:bookmarkStart w:id="93" w:name="_Toc88126313"/>
      <w:bookmarkStart w:id="94" w:name="_Toc88126464"/>
      <w:bookmarkStart w:id="95" w:name="_Toc88126531"/>
      <w:bookmarkStart w:id="96" w:name="_Toc88126560"/>
      <w:bookmarkStart w:id="97" w:name="_Toc88126776"/>
      <w:bookmarkStart w:id="98" w:name="_Toc88126866"/>
      <w:bookmarkStart w:id="99" w:name="_Toc88127107"/>
      <w:bookmarkStart w:id="100" w:name="_Toc88127150"/>
      <w:bookmarkStart w:id="101" w:name="_Toc88128515"/>
      <w:bookmarkStart w:id="102" w:name="_Toc107634157"/>
      <w:bookmarkStart w:id="103" w:name="_Toc107635192"/>
      <w:bookmarkStart w:id="104" w:name="_Toc107635232"/>
      <w:bookmarkStart w:id="105" w:name="_Toc107635249"/>
      <w:r w:rsidR="009B0C30" w:rsidRPr="009B0C30">
        <w:t>https://github.com/home-assistant/supervised-instal</w:t>
      </w:r>
    </w:p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p w14:paraId="0562CB0E" w14:textId="77777777" w:rsidR="001B6F92" w:rsidRPr="008471FB" w:rsidRDefault="001B6F92" w:rsidP="009B0C30">
      <w:pPr>
        <w:rPr>
          <w:i/>
        </w:rPr>
      </w:pPr>
    </w:p>
    <w:sectPr w:rsidR="001B6F92" w:rsidRPr="008471FB" w:rsidSect="000F1F8E">
      <w:headerReference w:type="default" r:id="rId18"/>
      <w:footerReference w:type="default" r:id="rId19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0892" w14:textId="77777777" w:rsidR="0007516A" w:rsidRDefault="0007516A">
      <w:r>
        <w:separator/>
      </w:r>
    </w:p>
    <w:p w14:paraId="11C2D0BD" w14:textId="77777777" w:rsidR="0007516A" w:rsidRDefault="0007516A"/>
  </w:endnote>
  <w:endnote w:type="continuationSeparator" w:id="0">
    <w:p w14:paraId="051D917F" w14:textId="77777777" w:rsidR="0007516A" w:rsidRDefault="0007516A">
      <w:r>
        <w:continuationSeparator/>
      </w:r>
    </w:p>
    <w:p w14:paraId="5A635820" w14:textId="77777777" w:rsidR="0007516A" w:rsidRDefault="00075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E253" w14:textId="77777777" w:rsidR="008471FB" w:rsidRDefault="008471FB">
    <w:pPr>
      <w:pStyle w:val="Zpat"/>
      <w:jc w:val="center"/>
    </w:pPr>
  </w:p>
  <w:p w14:paraId="23DE523C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D37F" w14:textId="77777777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967BB">
      <w:rPr>
        <w:b/>
        <w:noProof/>
      </w:rPr>
      <w:t>11</w:t>
    </w:r>
    <w:r w:rsidRPr="00FF6F58">
      <w:rPr>
        <w:b/>
      </w:rPr>
      <w:fldChar w:fldCharType="end"/>
    </w:r>
  </w:p>
  <w:p w14:paraId="110FFD37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FF6F58" w:rsidRDefault="00FF6F58">
    <w:pPr>
      <w:pStyle w:val="Zpat"/>
      <w:jc w:val="center"/>
    </w:pPr>
  </w:p>
  <w:p w14:paraId="07547A0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67DB7" w14:textId="77777777" w:rsidR="0007516A" w:rsidRDefault="0007516A">
      <w:r>
        <w:separator/>
      </w:r>
    </w:p>
    <w:p w14:paraId="77618C53" w14:textId="77777777" w:rsidR="0007516A" w:rsidRDefault="0007516A"/>
  </w:footnote>
  <w:footnote w:type="continuationSeparator" w:id="0">
    <w:p w14:paraId="6DB19364" w14:textId="77777777" w:rsidR="0007516A" w:rsidRDefault="0007516A">
      <w:r>
        <w:continuationSeparator/>
      </w:r>
    </w:p>
    <w:p w14:paraId="50704974" w14:textId="77777777" w:rsidR="0007516A" w:rsidRDefault="000751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CEAD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F8EF" w14:textId="77777777"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0A41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C427D06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BEB49304">
      <w:numFmt w:val="decimal"/>
      <w:lvlText w:val=""/>
      <w:lvlJc w:val="left"/>
    </w:lvl>
    <w:lvl w:ilvl="2" w:tplc="AEDE11E6">
      <w:numFmt w:val="decimal"/>
      <w:lvlText w:val=""/>
      <w:lvlJc w:val="left"/>
    </w:lvl>
    <w:lvl w:ilvl="3" w:tplc="256CE414">
      <w:numFmt w:val="decimal"/>
      <w:lvlText w:val=""/>
      <w:lvlJc w:val="left"/>
    </w:lvl>
    <w:lvl w:ilvl="4" w:tplc="61DA8598">
      <w:numFmt w:val="decimal"/>
      <w:lvlText w:val=""/>
      <w:lvlJc w:val="left"/>
    </w:lvl>
    <w:lvl w:ilvl="5" w:tplc="9E302A10">
      <w:numFmt w:val="decimal"/>
      <w:lvlText w:val=""/>
      <w:lvlJc w:val="left"/>
    </w:lvl>
    <w:lvl w:ilvl="6" w:tplc="1BC6D80E">
      <w:numFmt w:val="decimal"/>
      <w:lvlText w:val=""/>
      <w:lvlJc w:val="left"/>
    </w:lvl>
    <w:lvl w:ilvl="7" w:tplc="21A4D86E">
      <w:numFmt w:val="decimal"/>
      <w:lvlText w:val=""/>
      <w:lvlJc w:val="left"/>
    </w:lvl>
    <w:lvl w:ilvl="8" w:tplc="8B20F15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EDF46A26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B0403414">
      <w:numFmt w:val="decimal"/>
      <w:lvlText w:val=""/>
      <w:lvlJc w:val="left"/>
    </w:lvl>
    <w:lvl w:ilvl="2" w:tplc="590ED28A">
      <w:numFmt w:val="decimal"/>
      <w:lvlText w:val=""/>
      <w:lvlJc w:val="left"/>
    </w:lvl>
    <w:lvl w:ilvl="3" w:tplc="B4F6E116">
      <w:numFmt w:val="decimal"/>
      <w:lvlText w:val=""/>
      <w:lvlJc w:val="left"/>
    </w:lvl>
    <w:lvl w:ilvl="4" w:tplc="C1542918">
      <w:numFmt w:val="decimal"/>
      <w:lvlText w:val=""/>
      <w:lvlJc w:val="left"/>
    </w:lvl>
    <w:lvl w:ilvl="5" w:tplc="F4809DE0">
      <w:numFmt w:val="decimal"/>
      <w:lvlText w:val=""/>
      <w:lvlJc w:val="left"/>
    </w:lvl>
    <w:lvl w:ilvl="6" w:tplc="12CEDAA8">
      <w:numFmt w:val="decimal"/>
      <w:lvlText w:val=""/>
      <w:lvlJc w:val="left"/>
    </w:lvl>
    <w:lvl w:ilvl="7" w:tplc="FA54FAEA">
      <w:numFmt w:val="decimal"/>
      <w:lvlText w:val=""/>
      <w:lvlJc w:val="left"/>
    </w:lvl>
    <w:lvl w:ilvl="8" w:tplc="76AABBE0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hybridMultilevel"/>
    <w:tmpl w:val="0405001D"/>
    <w:lvl w:ilvl="0" w:tplc="C60AF6E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E7225A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DF9875D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A9EE7F5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7BA26AD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C783AC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550F32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6F382B6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6EEAAD6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hybridMultilevel"/>
    <w:tmpl w:val="8F924AEA"/>
    <w:lvl w:ilvl="0" w:tplc="858E084E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B04A1F8">
      <w:numFmt w:val="decimal"/>
      <w:lvlText w:val=""/>
      <w:lvlJc w:val="left"/>
    </w:lvl>
    <w:lvl w:ilvl="2" w:tplc="12F23F7C">
      <w:numFmt w:val="decimal"/>
      <w:lvlText w:val=""/>
      <w:lvlJc w:val="left"/>
    </w:lvl>
    <w:lvl w:ilvl="3" w:tplc="CEECC7BE">
      <w:numFmt w:val="decimal"/>
      <w:lvlText w:val=""/>
      <w:lvlJc w:val="left"/>
    </w:lvl>
    <w:lvl w:ilvl="4" w:tplc="7C8A1D86">
      <w:numFmt w:val="decimal"/>
      <w:lvlText w:val=""/>
      <w:lvlJc w:val="left"/>
    </w:lvl>
    <w:lvl w:ilvl="5" w:tplc="24A88FF6">
      <w:numFmt w:val="decimal"/>
      <w:lvlText w:val=""/>
      <w:lvlJc w:val="left"/>
    </w:lvl>
    <w:lvl w:ilvl="6" w:tplc="43E64926">
      <w:numFmt w:val="decimal"/>
      <w:lvlText w:val=""/>
      <w:lvlJc w:val="left"/>
    </w:lvl>
    <w:lvl w:ilvl="7" w:tplc="98B28A24">
      <w:numFmt w:val="decimal"/>
      <w:lvlText w:val=""/>
      <w:lvlJc w:val="left"/>
    </w:lvl>
    <w:lvl w:ilvl="8" w:tplc="EF52A506">
      <w:numFmt w:val="decimal"/>
      <w:lvlText w:val=""/>
      <w:lvlJc w:val="left"/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6A8"/>
    <w:rsid w:val="0002647D"/>
    <w:rsid w:val="00046525"/>
    <w:rsid w:val="00055845"/>
    <w:rsid w:val="00071ADE"/>
    <w:rsid w:val="0007516A"/>
    <w:rsid w:val="0008437A"/>
    <w:rsid w:val="00091D25"/>
    <w:rsid w:val="000B40C6"/>
    <w:rsid w:val="000F1F8E"/>
    <w:rsid w:val="000F5ED1"/>
    <w:rsid w:val="00106D4A"/>
    <w:rsid w:val="00131D49"/>
    <w:rsid w:val="00137BB1"/>
    <w:rsid w:val="00157365"/>
    <w:rsid w:val="00160239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A1A13"/>
    <w:rsid w:val="002C02C2"/>
    <w:rsid w:val="002F3109"/>
    <w:rsid w:val="00320CEC"/>
    <w:rsid w:val="00331AC0"/>
    <w:rsid w:val="003652EE"/>
    <w:rsid w:val="00372C46"/>
    <w:rsid w:val="003805DD"/>
    <w:rsid w:val="003826F1"/>
    <w:rsid w:val="003844A7"/>
    <w:rsid w:val="003B05B9"/>
    <w:rsid w:val="003B2FB6"/>
    <w:rsid w:val="003C242E"/>
    <w:rsid w:val="00403842"/>
    <w:rsid w:val="0046116B"/>
    <w:rsid w:val="00483A69"/>
    <w:rsid w:val="00486309"/>
    <w:rsid w:val="004A12E0"/>
    <w:rsid w:val="00500F18"/>
    <w:rsid w:val="005013AC"/>
    <w:rsid w:val="00560F3D"/>
    <w:rsid w:val="00570D9F"/>
    <w:rsid w:val="005B04ED"/>
    <w:rsid w:val="005C1797"/>
    <w:rsid w:val="005D5EFD"/>
    <w:rsid w:val="005F3335"/>
    <w:rsid w:val="006022A1"/>
    <w:rsid w:val="00614852"/>
    <w:rsid w:val="00657ACD"/>
    <w:rsid w:val="00662A2C"/>
    <w:rsid w:val="00676A3A"/>
    <w:rsid w:val="00680144"/>
    <w:rsid w:val="00690BC1"/>
    <w:rsid w:val="006B09BF"/>
    <w:rsid w:val="006C2C63"/>
    <w:rsid w:val="006D6600"/>
    <w:rsid w:val="006E2B97"/>
    <w:rsid w:val="0070571A"/>
    <w:rsid w:val="007117A3"/>
    <w:rsid w:val="00730032"/>
    <w:rsid w:val="00756E7C"/>
    <w:rsid w:val="00792516"/>
    <w:rsid w:val="007A43BB"/>
    <w:rsid w:val="007C4434"/>
    <w:rsid w:val="00802D4F"/>
    <w:rsid w:val="00811BD3"/>
    <w:rsid w:val="00821DC5"/>
    <w:rsid w:val="00830DED"/>
    <w:rsid w:val="00837063"/>
    <w:rsid w:val="00844FE1"/>
    <w:rsid w:val="008471FB"/>
    <w:rsid w:val="00855A83"/>
    <w:rsid w:val="00886427"/>
    <w:rsid w:val="00890922"/>
    <w:rsid w:val="00896E56"/>
    <w:rsid w:val="008A5845"/>
    <w:rsid w:val="008B6730"/>
    <w:rsid w:val="00907764"/>
    <w:rsid w:val="00917522"/>
    <w:rsid w:val="00940795"/>
    <w:rsid w:val="0096535C"/>
    <w:rsid w:val="009807D3"/>
    <w:rsid w:val="009838D2"/>
    <w:rsid w:val="009910B6"/>
    <w:rsid w:val="009B0C30"/>
    <w:rsid w:val="00A00297"/>
    <w:rsid w:val="00A0246F"/>
    <w:rsid w:val="00A0304C"/>
    <w:rsid w:val="00A07699"/>
    <w:rsid w:val="00A1344E"/>
    <w:rsid w:val="00A15971"/>
    <w:rsid w:val="00A251EB"/>
    <w:rsid w:val="00A522DF"/>
    <w:rsid w:val="00A53909"/>
    <w:rsid w:val="00AB18DA"/>
    <w:rsid w:val="00AB5B45"/>
    <w:rsid w:val="00AB6557"/>
    <w:rsid w:val="00B103FF"/>
    <w:rsid w:val="00B13810"/>
    <w:rsid w:val="00B56271"/>
    <w:rsid w:val="00B8449A"/>
    <w:rsid w:val="00B97E74"/>
    <w:rsid w:val="00BD74B3"/>
    <w:rsid w:val="00C91564"/>
    <w:rsid w:val="00CA3973"/>
    <w:rsid w:val="00CC7366"/>
    <w:rsid w:val="00CD6869"/>
    <w:rsid w:val="00CF7670"/>
    <w:rsid w:val="00D04AE6"/>
    <w:rsid w:val="00D054DB"/>
    <w:rsid w:val="00D12AB2"/>
    <w:rsid w:val="00D17DE7"/>
    <w:rsid w:val="00D301B4"/>
    <w:rsid w:val="00D36AD3"/>
    <w:rsid w:val="00D41AB3"/>
    <w:rsid w:val="00D433EA"/>
    <w:rsid w:val="00D72EB1"/>
    <w:rsid w:val="00D75539"/>
    <w:rsid w:val="00D765BF"/>
    <w:rsid w:val="00D92D12"/>
    <w:rsid w:val="00D967BB"/>
    <w:rsid w:val="00DB42AE"/>
    <w:rsid w:val="00DC166A"/>
    <w:rsid w:val="00E15D00"/>
    <w:rsid w:val="00E15FA1"/>
    <w:rsid w:val="00E219C1"/>
    <w:rsid w:val="00E41AE1"/>
    <w:rsid w:val="00E5416C"/>
    <w:rsid w:val="00E70BA6"/>
    <w:rsid w:val="00E9780B"/>
    <w:rsid w:val="00EA4374"/>
    <w:rsid w:val="00EA693D"/>
    <w:rsid w:val="00EB0D51"/>
    <w:rsid w:val="00EC41DD"/>
    <w:rsid w:val="00F03DA6"/>
    <w:rsid w:val="00F22EB3"/>
    <w:rsid w:val="00F36F1C"/>
    <w:rsid w:val="00F45C54"/>
    <w:rsid w:val="00F5768D"/>
    <w:rsid w:val="00F763A9"/>
    <w:rsid w:val="00F8275C"/>
    <w:rsid w:val="00F94A83"/>
    <w:rsid w:val="00FA551E"/>
    <w:rsid w:val="00FC1F9B"/>
    <w:rsid w:val="00FF4BD5"/>
    <w:rsid w:val="00FF6F58"/>
    <w:rsid w:val="042CA67E"/>
    <w:rsid w:val="0815BED8"/>
    <w:rsid w:val="31CD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0DF6E3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5845"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2A013C80FC14385412CFAA9695267" ma:contentTypeVersion="10" ma:contentTypeDescription="Vytvoří nový dokument" ma:contentTypeScope="" ma:versionID="517a40967d1d906175d128f90b0f9e94">
  <xsd:schema xmlns:xsd="http://www.w3.org/2001/XMLSchema" xmlns:xs="http://www.w3.org/2001/XMLSchema" xmlns:p="http://schemas.microsoft.com/office/2006/metadata/properties" xmlns:ns2="fce2d5ef-b06a-4933-bcfa-7fc95f7f8be3" xmlns:ns3="bb4d8078-d11c-4eac-87f3-0b4fabbbd9d2" targetNamespace="http://schemas.microsoft.com/office/2006/metadata/properties" ma:root="true" ma:fieldsID="b03d606114f312e664bc6b55072d0ffd" ns2:_="" ns3:_="">
    <xsd:import namespace="fce2d5ef-b06a-4933-bcfa-7fc95f7f8be3"/>
    <xsd:import namespace="bb4d8078-d11c-4eac-87f3-0b4fabbbd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2d5ef-b06a-4933-bcfa-7fc95f7f8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8078-d11c-4eac-87f3-0b4fabbbd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3C392-F411-4BBB-8226-411A7B554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2d5ef-b06a-4933-bcfa-7fc95f7f8be3"/>
    <ds:schemaRef ds:uri="bb4d8078-d11c-4eac-87f3-0b4fabbbd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554DDA-B9CF-47B3-AEBF-A0B50F72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242</TotalTime>
  <Pages>14</Pages>
  <Words>1510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Filip Růžička</cp:lastModifiedBy>
  <cp:revision>12</cp:revision>
  <cp:lastPrinted>2004-11-12T21:05:00Z</cp:lastPrinted>
  <dcterms:created xsi:type="dcterms:W3CDTF">2016-10-17T06:40:00Z</dcterms:created>
  <dcterms:modified xsi:type="dcterms:W3CDTF">2022-01-11T19:45:00Z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